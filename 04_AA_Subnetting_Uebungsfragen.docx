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14:paraId="7C601532" w14:textId="76EDD798" w:rsidR="00012D02" w:rsidRPr="001C29A1" w:rsidRDefault="00F55D75" w:rsidP="00012D02">
      <w:pPr>
        <w:ind w:right="281"/>
        <w:jc w:val="right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fldChar w:fldCharType="begin"/>
      </w:r>
      <w:r>
        <w:rPr>
          <w:rFonts w:ascii="Verdana" w:hAnsi="Verdana" w:cs="Arial"/>
          <w:sz w:val="22"/>
          <w:szCs w:val="22"/>
        </w:rPr>
        <w:instrText xml:space="preserve"> TIME \@ "dd.MM.yyyy" </w:instrText>
      </w:r>
      <w:r>
        <w:rPr>
          <w:rFonts w:ascii="Verdana" w:hAnsi="Verdana" w:cs="Arial"/>
          <w:sz w:val="22"/>
          <w:szCs w:val="22"/>
        </w:rPr>
        <w:fldChar w:fldCharType="separate"/>
      </w:r>
      <w:r w:rsidR="000360B5">
        <w:rPr>
          <w:rFonts w:ascii="Verdana" w:hAnsi="Verdana" w:cs="Arial"/>
          <w:noProof/>
          <w:sz w:val="22"/>
          <w:szCs w:val="22"/>
        </w:rPr>
        <w:t>22.06.2017</w:t>
      </w:r>
      <w:r>
        <w:rPr>
          <w:rFonts w:ascii="Verdana" w:hAnsi="Verdana" w:cs="Arial"/>
          <w:sz w:val="22"/>
          <w:szCs w:val="22"/>
        </w:rPr>
        <w:fldChar w:fldCharType="end"/>
      </w:r>
    </w:p>
    <w:p w14:paraId="0D1A2510" w14:textId="77777777" w:rsidR="00012D02" w:rsidRPr="00053BC2" w:rsidRDefault="00012D02" w:rsidP="00012D02">
      <w:pPr>
        <w:jc w:val="center"/>
        <w:rPr>
          <w:rFonts w:ascii="Verdana" w:hAnsi="Verdana" w:cs="Arial"/>
          <w:b/>
          <w:smallCaps/>
          <w:color w:val="365F91"/>
          <w:sz w:val="28"/>
          <w:szCs w:val="28"/>
          <w:u w:val="single"/>
        </w:rPr>
      </w:pPr>
      <w:r>
        <w:rPr>
          <w:rFonts w:ascii="Verdana" w:hAnsi="Verdana" w:cs="Arial"/>
          <w:b/>
          <w:smallCaps/>
          <w:color w:val="365F91"/>
          <w:sz w:val="28"/>
          <w:szCs w:val="28"/>
          <w:u w:val="single"/>
        </w:rPr>
        <w:t>Subnetting - Übungsaufgaben</w:t>
      </w:r>
    </w:p>
    <w:p w14:paraId="3F0CA111" w14:textId="77777777" w:rsidR="00012D02" w:rsidRPr="001C29A1" w:rsidRDefault="00012D02" w:rsidP="00012D02">
      <w:pPr>
        <w:rPr>
          <w:rFonts w:ascii="Verdana" w:hAnsi="Verdana" w:cs="Arial"/>
          <w:sz w:val="22"/>
          <w:szCs w:val="22"/>
        </w:rPr>
      </w:pPr>
    </w:p>
    <w:p w14:paraId="628BE33D" w14:textId="77777777" w:rsidR="00012D02" w:rsidRDefault="00012D02" w:rsidP="0001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ourier New"/>
          <w:sz w:val="22"/>
          <w:szCs w:val="22"/>
          <w:lang w:eastAsia="de-DE"/>
        </w:rPr>
      </w:pPr>
    </w:p>
    <w:p w14:paraId="2B9981BD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1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Zu welcher Klasse gehö</w:t>
      </w:r>
      <w:r w:rsidR="00867BEE">
        <w:rPr>
          <w:rFonts w:ascii="Verdana" w:hAnsi="Verdana" w:cs="Broadway BT"/>
          <w:color w:val="000000"/>
          <w:sz w:val="22"/>
          <w:szCs w:val="22"/>
          <w:lang w:eastAsia="de-DE"/>
        </w:rPr>
        <w:t>ren die folgenden IP Adressen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?</w:t>
      </w:r>
    </w:p>
    <w:p w14:paraId="3B12FCB0" w14:textId="77777777" w:rsidR="00012D02" w:rsidRPr="007B2240" w:rsidRDefault="00012D02" w:rsidP="00012D02">
      <w:pPr>
        <w:tabs>
          <w:tab w:val="left" w:pos="887"/>
        </w:tabs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ab/>
      </w:r>
    </w:p>
    <w:p w14:paraId="6274BB49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IP Adresse</w:t>
      </w:r>
    </w:p>
    <w:p w14:paraId="3341C712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7D7ED86C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192.168.0.7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= Klasse</w:t>
      </w:r>
    </w:p>
    <w:p w14:paraId="0641B41A" w14:textId="77777777" w:rsidR="00012D02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182.179.9.3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= Klasse</w:t>
      </w:r>
    </w:p>
    <w:p w14:paraId="21A70F81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223.17.8.9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= Klasse </w:t>
      </w:r>
    </w:p>
    <w:p w14:paraId="210A9B56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10.3.7.56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= Klasse</w:t>
      </w:r>
    </w:p>
    <w:p w14:paraId="2EF5F30E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2C7A3E7F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68BC62E1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2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Welcher Klasse gehören folgende Adressen, die in binärer Schreibweise vorliegen, an?</w:t>
      </w:r>
    </w:p>
    <w:p w14:paraId="1E2A3C4A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5557A199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IP Adresse Klasse </w:t>
      </w:r>
    </w:p>
    <w:p w14:paraId="1DDF45B2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11011100.10101010.00000011.01010110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</w:p>
    <w:p w14:paraId="198192B6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01010101.10000000.00000000.00000111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</w:p>
    <w:p w14:paraId="1AE609D1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00110000.01011100.01100110.00000001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</w:p>
    <w:p w14:paraId="06134529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10010011.10010001.01101001.01100000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</w:p>
    <w:p w14:paraId="2C50EC25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37800E66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3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Geben Sie die erforderliche Netzmaske an</w:t>
      </w:r>
      <w:r w:rsidR="00292999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(klassenbasiert!)</w:t>
      </w:r>
    </w:p>
    <w:p w14:paraId="46B5396B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316899F6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IP Adresse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Zahl der Subnetze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Netzmaske?</w:t>
      </w:r>
    </w:p>
    <w:p w14:paraId="14E72EEA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111.0.0.0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34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</w:p>
    <w:p w14:paraId="03FF717F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91.16.7.0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6</w:t>
      </w:r>
    </w:p>
    <w:p w14:paraId="79B1C83C" w14:textId="77777777" w:rsidR="00012D02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114.16.7.0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19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2"/>
          <w:szCs w:val="22"/>
          <w:lang w:eastAsia="de-DE"/>
        </w:rPr>
        <w:tab/>
      </w:r>
    </w:p>
    <w:p w14:paraId="345BA15B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3A49E7C4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404D1D86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4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Die IP Adresse und die Subnetzmaske ist gegeben. Berechnen Sie folgende Adressen:</w:t>
      </w:r>
    </w:p>
    <w:p w14:paraId="697276EB" w14:textId="77777777" w:rsidR="00012D02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6748FC05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Netzadresse des Subnetzes</w:t>
      </w:r>
    </w:p>
    <w:p w14:paraId="75F9462C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die erste gültige Hostadresse</w:t>
      </w:r>
    </w:p>
    <w:p w14:paraId="7705F793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die letzte gültige Hostadresse</w:t>
      </w:r>
    </w:p>
    <w:p w14:paraId="3AF7AA54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die Broadcast Adresse</w:t>
      </w:r>
    </w:p>
    <w:p w14:paraId="4A4E2FF5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3492A2DF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IP Adresse:  40.1.1.11</w:t>
      </w:r>
    </w:p>
    <w:p w14:paraId="787F08D2" w14:textId="77777777" w:rsidR="00012D02" w:rsidRPr="002F3736" w:rsidRDefault="00012D02" w:rsidP="00012D02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Subnetzmaske:  255.255.255.248</w:t>
      </w:r>
    </w:p>
    <w:p w14:paraId="3C8248E4" w14:textId="77777777" w:rsidR="00012D02" w:rsidRPr="007B2240" w:rsidRDefault="00012D02" w:rsidP="00012D02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6D331C2E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5CCD0A3E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5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Gegeben sind eine IP-Adresse und</w:t>
      </w:r>
      <w:r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die zugehörige Subnetzmaske in 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Dezimalschreibweise.  </w:t>
      </w:r>
    </w:p>
    <w:p w14:paraId="410EDE57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72748612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IP: 113.8.66.42  Net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>z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mask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>e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: 255.255.255.240</w:t>
      </w:r>
    </w:p>
    <w:p w14:paraId="7B4851E7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07B0461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a.</w:t>
      </w:r>
      <w:r w:rsidRPr="002F3736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Berechnen Sie die Netzwerkadresse des zugehörigen Subnetzes, dessen Broadcast-</w:t>
      </w:r>
    </w:p>
    <w:p w14:paraId="2A63C1A6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Adresse und die Anzahl der Hosts, die maximal in diesem Subnetz untergebracht</w:t>
      </w:r>
    </w:p>
    <w:p w14:paraId="5008D0ED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werden. </w:t>
      </w:r>
    </w:p>
    <w:p w14:paraId="7D43E2D8" w14:textId="77777777" w:rsidR="00012D02" w:rsidRPr="002F3736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b.</w:t>
      </w:r>
      <w:r w:rsidRPr="002F3736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Bestimmen Sie die Start- und End-IP-Adressen der einzelnen Subnetze sowie deren</w:t>
      </w:r>
    </w:p>
    <w:p w14:paraId="30627500" w14:textId="77777777" w:rsidR="00012D02" w:rsidRPr="002F3736" w:rsidRDefault="00012D02" w:rsidP="00012D02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Broadcastadressen</w:t>
      </w:r>
    </w:p>
    <w:p w14:paraId="4C2F56A5" w14:textId="77777777" w:rsidR="00012D02" w:rsidRPr="007B2240" w:rsidRDefault="00012D02" w:rsidP="00012D02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4F1BC305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lastRenderedPageBreak/>
        <w:t>6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. Welche der folgenden Konstellationen für </w:t>
      </w:r>
      <w:r w:rsidR="0099765C">
        <w:rPr>
          <w:rFonts w:ascii="Verdana" w:hAnsi="Verdana" w:cs="Broadway BT"/>
          <w:color w:val="000000"/>
          <w:sz w:val="22"/>
          <w:szCs w:val="22"/>
          <w:lang w:eastAsia="de-DE"/>
        </w:rPr>
        <w:t>Host-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IP-Adressen und Netzmaske sind gültig? Begründen</w:t>
      </w:r>
    </w:p>
    <w:p w14:paraId="771570CD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Sie Ihre Antwort.</w:t>
      </w:r>
    </w:p>
    <w:p w14:paraId="0C956E73" w14:textId="77777777" w:rsidR="00012D02" w:rsidRPr="007B2240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5BBADC8F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a)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192.168.0.4 / 30</w:t>
      </w:r>
    </w:p>
    <w:p w14:paraId="2AAC4F4A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2F6A8E98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b)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172.16.4.15 / 28</w:t>
      </w:r>
    </w:p>
    <w:p w14:paraId="25ED265A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15E508F7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c)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134.130.0.1 / 255.255.0.0</w:t>
      </w:r>
    </w:p>
    <w:p w14:paraId="0E959D09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1CB629AE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d)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137.226.254.255 / 255.255.255.208</w:t>
      </w:r>
    </w:p>
    <w:p w14:paraId="1369AFA9" w14:textId="77777777" w:rsidR="00012D02" w:rsidRPr="001F048E" w:rsidRDefault="00012D02" w:rsidP="00012D02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5884A9C1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74713643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363BB0C9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2AF9E005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4F13E0DB" w14:textId="77777777" w:rsidR="0086533C" w:rsidRPr="00242796" w:rsidRDefault="0086533C" w:rsidP="00242796">
      <w:pPr>
        <w:pStyle w:val="Formatvorlage1"/>
        <w:jc w:val="left"/>
        <w:rPr>
          <w:rFonts w:ascii="Verdana" w:hAnsi="Verdana" w:cs="Arial"/>
          <w:sz w:val="24"/>
        </w:rPr>
      </w:pPr>
    </w:p>
    <w:sectPr w:rsidR="0086533C" w:rsidRPr="00242796" w:rsidSect="00242796">
      <w:headerReference w:type="default" r:id="rId7"/>
      <w:footerReference w:type="default" r:id="rId8"/>
      <w:pgSz w:w="11905" w:h="16837"/>
      <w:pgMar w:top="1701" w:right="851" w:bottom="1134" w:left="1134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AADA3" w14:textId="77777777" w:rsidR="00DA08DB" w:rsidRDefault="00DA08DB">
      <w:r>
        <w:separator/>
      </w:r>
    </w:p>
  </w:endnote>
  <w:endnote w:type="continuationSeparator" w:id="0">
    <w:p w14:paraId="6462B627" w14:textId="77777777" w:rsidR="00DA08DB" w:rsidRDefault="00DA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adway BT"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87B4A" w14:textId="77777777" w:rsidR="00A17A9D" w:rsidRDefault="00012D02">
    <w:pPr>
      <w:pStyle w:val="Fuzeile"/>
      <w:ind w:right="360"/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334975" wp14:editId="2A960491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5565" cy="173990"/>
              <wp:effectExtent l="8255" t="635" r="1905" b="635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9FA34" w14:textId="2D70201C" w:rsidR="00A17A9D" w:rsidRDefault="00A17A9D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0360B5">
                            <w:rPr>
                              <w:rStyle w:val="Seitenzahl"/>
                              <w:noProof/>
                            </w:rPr>
                            <w:t>2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349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6.65pt;margin-top:.05pt;width:5.95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" stroked="f">
              <v:fill opacity="0"/>
              <v:textbox inset="0,0,0,0">
                <w:txbxContent>
                  <w:p w14:paraId="5839FA34" w14:textId="2D70201C" w:rsidR="00A17A9D" w:rsidRDefault="00A17A9D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0360B5">
                      <w:rPr>
                        <w:rStyle w:val="Seitenzahl"/>
                        <w:noProof/>
                      </w:rPr>
                      <w:t>2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4A5F4" w14:textId="77777777" w:rsidR="00DA08DB" w:rsidRDefault="00DA08DB">
      <w:r>
        <w:separator/>
      </w:r>
    </w:p>
  </w:footnote>
  <w:footnote w:type="continuationSeparator" w:id="0">
    <w:p w14:paraId="2AD6BE7E" w14:textId="77777777" w:rsidR="00DA08DB" w:rsidRDefault="00DA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57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619"/>
      <w:gridCol w:w="2268"/>
      <w:gridCol w:w="1560"/>
      <w:gridCol w:w="3510"/>
    </w:tblGrid>
    <w:tr w:rsidR="000360B5" w:rsidRPr="00A07246" w14:paraId="2ED67AA7" w14:textId="77777777" w:rsidTr="00F311B1">
      <w:trPr>
        <w:trHeight w:val="564"/>
      </w:trPr>
      <w:tc>
        <w:tcPr>
          <w:tcW w:w="6447" w:type="dxa"/>
          <w:gridSpan w:val="3"/>
          <w:vAlign w:val="center"/>
        </w:tcPr>
        <w:p w14:paraId="3AC54573" w14:textId="77777777" w:rsidR="000360B5" w:rsidRPr="008A083D" w:rsidRDefault="000360B5" w:rsidP="000360B5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3D061EC0" w14:textId="77777777" w:rsidR="000360B5" w:rsidRPr="008A083D" w:rsidRDefault="000360B5" w:rsidP="000360B5">
          <w:pPr>
            <w:pStyle w:val="Kopfzeil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0" locked="0" layoutInCell="1" allowOverlap="1" wp14:anchorId="183A7DA5" wp14:editId="16F2F464">
                <wp:simplePos x="0" y="0"/>
                <wp:positionH relativeFrom="column">
                  <wp:posOffset>1332865</wp:posOffset>
                </wp:positionH>
                <wp:positionV relativeFrom="paragraph">
                  <wp:posOffset>-154305</wp:posOffset>
                </wp:positionV>
                <wp:extent cx="813435" cy="813435"/>
                <wp:effectExtent l="0" t="0" r="5715" b="5715"/>
                <wp:wrapNone/>
                <wp:docPr id="21" name="Grafi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Downloa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60B5" w:rsidRPr="00A07246" w14:paraId="0BA6C75A" w14:textId="77777777" w:rsidTr="00F311B1">
      <w:trPr>
        <w:trHeight w:val="558"/>
      </w:trPr>
      <w:tc>
        <w:tcPr>
          <w:tcW w:w="2619" w:type="dxa"/>
          <w:vAlign w:val="center"/>
        </w:tcPr>
        <w:p w14:paraId="752C1668" w14:textId="77777777" w:rsidR="000360B5" w:rsidRPr="008A083D" w:rsidRDefault="000360B5" w:rsidP="000360B5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Volker Braun</w:t>
          </w:r>
        </w:p>
      </w:tc>
      <w:tc>
        <w:tcPr>
          <w:tcW w:w="2268" w:type="dxa"/>
          <w:vAlign w:val="center"/>
        </w:tcPr>
        <w:p w14:paraId="37648765" w14:textId="6EA83E11" w:rsidR="000360B5" w:rsidRPr="008A083D" w:rsidRDefault="000360B5" w:rsidP="000360B5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US IT Herbst </w:t>
          </w:r>
          <w:r>
            <w:rPr>
              <w:rFonts w:ascii="Arial" w:hAnsi="Arial" w:cs="Arial"/>
              <w:sz w:val="20"/>
              <w:szCs w:val="20"/>
            </w:rPr>
            <w:t>2016</w:t>
          </w:r>
        </w:p>
      </w:tc>
      <w:tc>
        <w:tcPr>
          <w:tcW w:w="1560" w:type="dxa"/>
          <w:vAlign w:val="center"/>
        </w:tcPr>
        <w:p w14:paraId="26AB1206" w14:textId="77777777" w:rsidR="000360B5" w:rsidRPr="008A083D" w:rsidRDefault="000360B5" w:rsidP="000360B5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0BDF2BFA" w14:textId="5270542D" w:rsidR="000360B5" w:rsidRPr="008A083D" w:rsidRDefault="000360B5" w:rsidP="000360B5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IPv4</w:t>
          </w:r>
        </w:p>
      </w:tc>
    </w:tr>
  </w:tbl>
  <w:p w14:paraId="20383943" w14:textId="77777777" w:rsidR="00A17A9D" w:rsidRPr="00421D94" w:rsidRDefault="00A17A9D" w:rsidP="00383E47">
    <w:pPr>
      <w:pStyle w:val="Kopfzeile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AD67F3"/>
    <w:multiLevelType w:val="hybridMultilevel"/>
    <w:tmpl w:val="289C5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2E91"/>
    <w:multiLevelType w:val="hybridMultilevel"/>
    <w:tmpl w:val="7700B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52F3"/>
    <w:multiLevelType w:val="hybridMultilevel"/>
    <w:tmpl w:val="2D66F5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B12A3"/>
    <w:multiLevelType w:val="hybridMultilevel"/>
    <w:tmpl w:val="195C24A2"/>
    <w:lvl w:ilvl="0" w:tplc="91D054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748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A42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EF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240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F8E1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B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AE3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4A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C5B42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6AAA4897"/>
    <w:multiLevelType w:val="hybridMultilevel"/>
    <w:tmpl w:val="024ECD84"/>
    <w:name w:val="HTML-List2"/>
    <w:lvl w:ilvl="0" w:tplc="D076D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82B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AC8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C5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BA0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542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CE9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810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2EF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3378B"/>
    <w:multiLevelType w:val="hybridMultilevel"/>
    <w:tmpl w:val="1B4237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1"/>
    <w:rsid w:val="00012D02"/>
    <w:rsid w:val="000360B5"/>
    <w:rsid w:val="000B504E"/>
    <w:rsid w:val="00155F1C"/>
    <w:rsid w:val="00170F07"/>
    <w:rsid w:val="001D6F94"/>
    <w:rsid w:val="001E0C8C"/>
    <w:rsid w:val="001F111F"/>
    <w:rsid w:val="00232682"/>
    <w:rsid w:val="00242796"/>
    <w:rsid w:val="0024678D"/>
    <w:rsid w:val="00292999"/>
    <w:rsid w:val="00297353"/>
    <w:rsid w:val="002A0496"/>
    <w:rsid w:val="002E6418"/>
    <w:rsid w:val="002F00F4"/>
    <w:rsid w:val="002F334B"/>
    <w:rsid w:val="003023BC"/>
    <w:rsid w:val="003129F4"/>
    <w:rsid w:val="00320467"/>
    <w:rsid w:val="0032125D"/>
    <w:rsid w:val="0032420B"/>
    <w:rsid w:val="00357420"/>
    <w:rsid w:val="00383E47"/>
    <w:rsid w:val="00387131"/>
    <w:rsid w:val="003B6CC6"/>
    <w:rsid w:val="003B7A68"/>
    <w:rsid w:val="003D75E3"/>
    <w:rsid w:val="00421D94"/>
    <w:rsid w:val="00427784"/>
    <w:rsid w:val="0045090A"/>
    <w:rsid w:val="004A1BDB"/>
    <w:rsid w:val="004A2C46"/>
    <w:rsid w:val="004F02FF"/>
    <w:rsid w:val="004F17AB"/>
    <w:rsid w:val="00535C41"/>
    <w:rsid w:val="005415BE"/>
    <w:rsid w:val="005677A8"/>
    <w:rsid w:val="00616318"/>
    <w:rsid w:val="006322B0"/>
    <w:rsid w:val="00641666"/>
    <w:rsid w:val="00650133"/>
    <w:rsid w:val="00665536"/>
    <w:rsid w:val="006779A7"/>
    <w:rsid w:val="00687662"/>
    <w:rsid w:val="006A2DD2"/>
    <w:rsid w:val="006D2121"/>
    <w:rsid w:val="00706D73"/>
    <w:rsid w:val="007635F2"/>
    <w:rsid w:val="00786EB1"/>
    <w:rsid w:val="007D0509"/>
    <w:rsid w:val="00816AAB"/>
    <w:rsid w:val="0086533C"/>
    <w:rsid w:val="00867BEE"/>
    <w:rsid w:val="008A083D"/>
    <w:rsid w:val="008A15FD"/>
    <w:rsid w:val="008C159A"/>
    <w:rsid w:val="008E5AB5"/>
    <w:rsid w:val="008F4DE8"/>
    <w:rsid w:val="00901B7A"/>
    <w:rsid w:val="0090695D"/>
    <w:rsid w:val="00907EBF"/>
    <w:rsid w:val="00932401"/>
    <w:rsid w:val="00961757"/>
    <w:rsid w:val="00990784"/>
    <w:rsid w:val="0099765C"/>
    <w:rsid w:val="009B0CFF"/>
    <w:rsid w:val="00A07246"/>
    <w:rsid w:val="00A17A9D"/>
    <w:rsid w:val="00A24A82"/>
    <w:rsid w:val="00A37C08"/>
    <w:rsid w:val="00A87E63"/>
    <w:rsid w:val="00AD3C51"/>
    <w:rsid w:val="00B03D11"/>
    <w:rsid w:val="00B0519E"/>
    <w:rsid w:val="00B10206"/>
    <w:rsid w:val="00B1038D"/>
    <w:rsid w:val="00B8559A"/>
    <w:rsid w:val="00BD0D2D"/>
    <w:rsid w:val="00BF4FCD"/>
    <w:rsid w:val="00C2345F"/>
    <w:rsid w:val="00C25CB1"/>
    <w:rsid w:val="00C666DA"/>
    <w:rsid w:val="00CA2088"/>
    <w:rsid w:val="00CE6748"/>
    <w:rsid w:val="00D461B5"/>
    <w:rsid w:val="00D61B71"/>
    <w:rsid w:val="00DA08DB"/>
    <w:rsid w:val="00E17891"/>
    <w:rsid w:val="00E40EB4"/>
    <w:rsid w:val="00E45F7A"/>
    <w:rsid w:val="00E60138"/>
    <w:rsid w:val="00E87161"/>
    <w:rsid w:val="00EB44A6"/>
    <w:rsid w:val="00ED7DFC"/>
    <w:rsid w:val="00F15DF9"/>
    <w:rsid w:val="00F51F29"/>
    <w:rsid w:val="00F55D75"/>
    <w:rsid w:val="00F62F0F"/>
    <w:rsid w:val="00F674A1"/>
    <w:rsid w:val="00F73F51"/>
    <w:rsid w:val="00FC5068"/>
    <w:rsid w:val="00F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1A1AEFC"/>
  <w15:docId w15:val="{A443ACB0-D4B2-4814-8540-D677F20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line="360" w:lineRule="auto"/>
      <w:jc w:val="center"/>
      <w:outlineLvl w:val="0"/>
    </w:pPr>
    <w:rPr>
      <w:b/>
      <w:bCs/>
      <w:sz w:val="32"/>
      <w:lang w:val="it-IT"/>
    </w:rPr>
  </w:style>
  <w:style w:type="paragraph" w:styleId="berschrift2">
    <w:name w:val="heading 2"/>
    <w:basedOn w:val="Standard"/>
    <w:next w:val="Standard"/>
    <w:link w:val="berschrift2Zchn"/>
    <w:qFormat/>
    <w:rsid w:val="004A2C46"/>
    <w:pPr>
      <w:keepNext/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A2C46"/>
    <w:pPr>
      <w:keepNext/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0B504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A2C46"/>
    <w:p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4A2C46"/>
    <w:p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4A2C46"/>
    <w:pPr>
      <w:suppressAutoHyphens w:val="0"/>
      <w:spacing w:before="240" w:after="60" w:line="360" w:lineRule="auto"/>
      <w:jc w:val="both"/>
      <w:outlineLvl w:val="6"/>
    </w:pPr>
    <w:rPr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4A2C46"/>
    <w:pPr>
      <w:suppressAutoHyphens w:val="0"/>
      <w:spacing w:before="240" w:after="60" w:line="360" w:lineRule="auto"/>
      <w:jc w:val="both"/>
      <w:outlineLvl w:val="7"/>
    </w:pPr>
    <w:rPr>
      <w:i/>
      <w:iCs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4A2C46"/>
    <w:p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ZchnZchn4">
    <w:name w:val="Zchn Zchn4"/>
    <w:rPr>
      <w:sz w:val="24"/>
      <w:szCs w:val="24"/>
      <w:lang w:val="de-DE" w:eastAsia="ar-SA" w:bidi="ar-SA"/>
    </w:rPr>
  </w:style>
  <w:style w:type="character" w:styleId="Seitenzahl">
    <w:name w:val="page number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customStyle="1" w:styleId="berschrift4Zchn">
    <w:name w:val="Überschrift 4 Zchn"/>
    <w:link w:val="berschrift4"/>
    <w:uiPriority w:val="9"/>
    <w:semiHidden/>
    <w:rsid w:val="000B504E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Hyperlink">
    <w:name w:val="Hyperlink"/>
    <w:rsid w:val="000B504E"/>
    <w:rPr>
      <w:color w:val="0000FF"/>
      <w:u w:val="single"/>
    </w:rPr>
  </w:style>
  <w:style w:type="paragraph" w:styleId="StandardWeb">
    <w:name w:val="Normal (Web)"/>
    <w:basedOn w:val="Standard"/>
    <w:uiPriority w:val="99"/>
    <w:rsid w:val="000B504E"/>
    <w:pPr>
      <w:suppressAutoHyphens w:val="0"/>
      <w:spacing w:before="100" w:beforeAutospacing="1" w:after="100" w:afterAutospacing="1"/>
    </w:pPr>
    <w:rPr>
      <w:lang w:eastAsia="de-DE"/>
    </w:rPr>
  </w:style>
  <w:style w:type="character" w:customStyle="1" w:styleId="editsection">
    <w:name w:val="editsection"/>
    <w:basedOn w:val="Absatz-Standardschriftart"/>
    <w:rsid w:val="000B504E"/>
  </w:style>
  <w:style w:type="table" w:customStyle="1" w:styleId="Tabellengitternetz">
    <w:name w:val="Tabellengitternetz"/>
    <w:basedOn w:val="NormaleTabelle"/>
    <w:rsid w:val="008A15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2Zchn">
    <w:name w:val="Überschrift 2 Zchn"/>
    <w:link w:val="berschrift2"/>
    <w:rsid w:val="004A2C46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rsid w:val="004A2C46"/>
    <w:rPr>
      <w:rFonts w:ascii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rsid w:val="004A2C46"/>
    <w:rPr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rsid w:val="004A2C46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4A2C46"/>
    <w:rPr>
      <w:sz w:val="24"/>
      <w:szCs w:val="24"/>
    </w:rPr>
  </w:style>
  <w:style w:type="character" w:customStyle="1" w:styleId="berschrift8Zchn">
    <w:name w:val="Überschrift 8 Zchn"/>
    <w:link w:val="berschrift8"/>
    <w:rsid w:val="004A2C46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4A2C46"/>
    <w:rPr>
      <w:rFonts w:ascii="Arial" w:hAnsi="Arial" w:cs="Arial"/>
      <w:sz w:val="22"/>
      <w:szCs w:val="22"/>
    </w:rPr>
  </w:style>
  <w:style w:type="paragraph" w:styleId="Titel">
    <w:name w:val="Title"/>
    <w:basedOn w:val="Standard"/>
    <w:link w:val="TitelZchn"/>
    <w:qFormat/>
    <w:rsid w:val="004A2C46"/>
    <w:pPr>
      <w:suppressAutoHyphens w:val="0"/>
      <w:spacing w:line="360" w:lineRule="auto"/>
      <w:jc w:val="center"/>
    </w:pPr>
    <w:rPr>
      <w:b/>
      <w:bCs/>
      <w:sz w:val="28"/>
      <w:lang w:eastAsia="de-DE"/>
    </w:rPr>
  </w:style>
  <w:style w:type="character" w:customStyle="1" w:styleId="TitelZchn">
    <w:name w:val="Titel Zchn"/>
    <w:link w:val="Titel"/>
    <w:rsid w:val="004A2C46"/>
    <w:rPr>
      <w:b/>
      <w:bCs/>
      <w:sz w:val="28"/>
      <w:szCs w:val="24"/>
    </w:rPr>
  </w:style>
  <w:style w:type="paragraph" w:customStyle="1" w:styleId="Formatvorlage1">
    <w:name w:val="Formatvorlage1"/>
    <w:basedOn w:val="Titel"/>
    <w:link w:val="Formatvorlage1Zchn"/>
    <w:qFormat/>
    <w:rsid w:val="00F73F5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D75"/>
    <w:rPr>
      <w:rFonts w:ascii="Tahoma" w:hAnsi="Tahoma" w:cs="Tahoma"/>
      <w:sz w:val="16"/>
      <w:szCs w:val="16"/>
    </w:rPr>
  </w:style>
  <w:style w:type="character" w:customStyle="1" w:styleId="Formatvorlage1Zchn">
    <w:name w:val="Formatvorlage1 Zchn"/>
    <w:basedOn w:val="TitelZchn"/>
    <w:link w:val="Formatvorlage1"/>
    <w:rsid w:val="00F73F51"/>
    <w:rPr>
      <w:b/>
      <w:bCs/>
      <w:sz w:val="28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D75"/>
    <w:rPr>
      <w:rFonts w:ascii="Tahoma" w:hAnsi="Tahoma" w:cs="Tahoma"/>
      <w:sz w:val="16"/>
      <w:szCs w:val="16"/>
      <w:lang w:eastAsia="ar-SA"/>
    </w:rPr>
  </w:style>
  <w:style w:type="character" w:customStyle="1" w:styleId="KopfzeileZchn">
    <w:name w:val="Kopfzeile Zchn"/>
    <w:basedOn w:val="Absatz-Standardschriftart"/>
    <w:link w:val="Kopfzeile"/>
    <w:rsid w:val="008E5AB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aun_volker\Desktop\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</vt:lpstr>
    </vt:vector>
  </TitlesOfParts>
  <Company>::1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</dc:title>
  <dc:creator>braun_volker</dc:creator>
  <cp:lastModifiedBy>Volker Braun</cp:lastModifiedBy>
  <cp:revision>2</cp:revision>
  <cp:lastPrinted>1900-12-31T23:00:00Z</cp:lastPrinted>
  <dcterms:created xsi:type="dcterms:W3CDTF">2017-06-22T13:03:00Z</dcterms:created>
  <dcterms:modified xsi:type="dcterms:W3CDTF">2017-06-22T13:03:00Z</dcterms:modified>
</cp:coreProperties>
</file>