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/>
    <w:bookmarkEnd w:id="0"/>
    <w:p w14:paraId="42BC4B35" w14:textId="71FE255A" w:rsidR="00012D02" w:rsidRPr="001C29A1" w:rsidRDefault="00F55D75" w:rsidP="00012D02">
      <w:pPr>
        <w:ind w:right="281"/>
        <w:jc w:val="right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fldChar w:fldCharType="begin"/>
      </w:r>
      <w:r>
        <w:rPr>
          <w:rFonts w:ascii="Verdana" w:hAnsi="Verdana" w:cs="Arial"/>
          <w:sz w:val="22"/>
          <w:szCs w:val="22"/>
        </w:rPr>
        <w:instrText xml:space="preserve"> TIME \@ "dd.MM.yyyy" </w:instrText>
      </w:r>
      <w:r>
        <w:rPr>
          <w:rFonts w:ascii="Verdana" w:hAnsi="Verdana" w:cs="Arial"/>
          <w:sz w:val="22"/>
          <w:szCs w:val="22"/>
        </w:rPr>
        <w:fldChar w:fldCharType="separate"/>
      </w:r>
      <w:r w:rsidR="00752B0F">
        <w:rPr>
          <w:rFonts w:ascii="Verdana" w:hAnsi="Verdana" w:cs="Arial"/>
          <w:noProof/>
          <w:sz w:val="22"/>
          <w:szCs w:val="22"/>
        </w:rPr>
        <w:t>22.06.2017</w:t>
      </w:r>
      <w:r>
        <w:rPr>
          <w:rFonts w:ascii="Verdana" w:hAnsi="Verdana" w:cs="Arial"/>
          <w:sz w:val="22"/>
          <w:szCs w:val="22"/>
        </w:rPr>
        <w:fldChar w:fldCharType="end"/>
      </w:r>
    </w:p>
    <w:p w14:paraId="4C9E00F4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64975C2B" w14:textId="127C5CD0" w:rsidR="00012D02" w:rsidRPr="00EE4C11" w:rsidRDefault="00572873" w:rsidP="00EE4C11">
      <w:pPr>
        <w:ind w:right="281"/>
        <w:jc w:val="center"/>
        <w:rPr>
          <w:rFonts w:ascii="Verdana" w:hAnsi="Verdana" w:cs="Arial"/>
          <w:smallCaps/>
          <w:color w:val="548DD4" w:themeColor="text2" w:themeTint="99"/>
          <w:sz w:val="28"/>
          <w:szCs w:val="28"/>
          <w:u w:val="single"/>
        </w:rPr>
      </w:pPr>
      <w:r>
        <w:rPr>
          <w:rFonts w:ascii="Verdana" w:hAnsi="Verdana" w:cs="Arial"/>
          <w:smallCaps/>
          <w:color w:val="548DD4" w:themeColor="text2" w:themeTint="99"/>
          <w:sz w:val="28"/>
          <w:szCs w:val="28"/>
          <w:u w:val="single"/>
        </w:rPr>
        <w:t>Die ultimativen IPv6-Ubu</w:t>
      </w:r>
      <w:r w:rsidR="00EE4C11" w:rsidRPr="00EE4C11">
        <w:rPr>
          <w:rFonts w:ascii="Verdana" w:hAnsi="Verdana" w:cs="Arial"/>
          <w:smallCaps/>
          <w:color w:val="548DD4" w:themeColor="text2" w:themeTint="99"/>
          <w:sz w:val="28"/>
          <w:szCs w:val="28"/>
          <w:u w:val="single"/>
        </w:rPr>
        <w:t>ngsfragen</w:t>
      </w:r>
    </w:p>
    <w:p w14:paraId="1DB7BB0F" w14:textId="77777777" w:rsidR="00012D02" w:rsidRPr="007B2240" w:rsidRDefault="00012D02" w:rsidP="00012D02">
      <w:pPr>
        <w:ind w:right="281"/>
        <w:rPr>
          <w:rFonts w:ascii="Verdana" w:hAnsi="Verdana" w:cs="Arial"/>
          <w:sz w:val="22"/>
          <w:szCs w:val="22"/>
        </w:rPr>
      </w:pPr>
    </w:p>
    <w:p w14:paraId="2C8FF555" w14:textId="77777777" w:rsidR="00012D02" w:rsidRPr="007B2240" w:rsidRDefault="00EE4C11" w:rsidP="00EE4C11">
      <w:pPr>
        <w:ind w:right="281"/>
        <w:rPr>
          <w:rFonts w:ascii="Verdana" w:hAnsi="Verdana" w:cs="Arial"/>
          <w:sz w:val="22"/>
          <w:szCs w:val="22"/>
        </w:rPr>
      </w:pPr>
      <w:r w:rsidRPr="00EE4C11">
        <w:rPr>
          <w:rFonts w:ascii="Verdana" w:hAnsi="Verdana" w:cs="Arial"/>
          <w:b/>
          <w:bCs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E9DBBC0" wp14:editId="54387A0F">
            <wp:simplePos x="0" y="0"/>
            <wp:positionH relativeFrom="margin">
              <wp:posOffset>4784725</wp:posOffset>
            </wp:positionH>
            <wp:positionV relativeFrom="paragraph">
              <wp:posOffset>85090</wp:posOffset>
            </wp:positionV>
            <wp:extent cx="151447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3" name="Grafik 3" descr="http://cdn.arstechnica.net/wp-content/uploads/2012/06/ipv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arstechnica.net/wp-content/uploads/2012/06/ipv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39147" w14:textId="77777777" w:rsidR="0086533C" w:rsidRPr="00B06308" w:rsidRDefault="00EE4C11" w:rsidP="00EE4C11">
      <w:pPr>
        <w:pStyle w:val="Formatvorlage1"/>
        <w:numPr>
          <w:ilvl w:val="0"/>
          <w:numId w:val="10"/>
        </w:numPr>
        <w:jc w:val="left"/>
        <w:rPr>
          <w:rFonts w:ascii="Verdana" w:hAnsi="Verdana" w:cs="Arial"/>
          <w:b w:val="0"/>
          <w:color w:val="548DD4" w:themeColor="text2" w:themeTint="99"/>
          <w:sz w:val="24"/>
        </w:rPr>
      </w:pPr>
      <w:r w:rsidRPr="00B06308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Di</w:t>
      </w:r>
      <w:r w:rsidR="00F82630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e KarWell GmbH möchte zunächst I</w:t>
      </w:r>
      <w:r w:rsidRPr="00B06308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Pv6</w:t>
      </w:r>
      <w:r w:rsidR="000B41A2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 xml:space="preserve"> als Ergänzung zur bestehenden I</w:t>
      </w:r>
      <w:r w:rsidRPr="00B06308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 xml:space="preserve">Pv4-Umgebung einsetzen. Der Provider teilt Ihnen eine </w:t>
      </w:r>
      <w:r w:rsidR="000B41A2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I</w:t>
      </w:r>
      <w:r w:rsidRPr="00B06308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Pv6-Netzadresse/56 zu.</w:t>
      </w:r>
    </w:p>
    <w:p w14:paraId="4EA90AA3" w14:textId="77777777" w:rsidR="00EE4C11" w:rsidRPr="00004BA9" w:rsidRDefault="00B06308" w:rsidP="00B06308">
      <w:pPr>
        <w:pStyle w:val="Formatvorlage1"/>
        <w:numPr>
          <w:ilvl w:val="0"/>
          <w:numId w:val="11"/>
        </w:numPr>
        <w:ind w:left="1276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Die Migration von </w:t>
      </w:r>
      <w:r w:rsidR="000B41A2"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I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Pv4 zu </w:t>
      </w:r>
      <w:r w:rsidR="000B41A2"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I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Pv6 soll mithilfe von </w:t>
      </w:r>
      <w:r w:rsidRPr="00004BA9">
        <w:rPr>
          <w:rFonts w:ascii="Verdana" w:hAnsi="Verdana" w:cs="Arial"/>
          <w:b w:val="0"/>
          <w:iCs/>
          <w:color w:val="000000" w:themeColor="text1"/>
          <w:sz w:val="20"/>
          <w:szCs w:val="20"/>
        </w:rPr>
        <w:t xml:space="preserve">Dual Stack-fähigen 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Geräten erfolgen.</w:t>
      </w:r>
    </w:p>
    <w:p w14:paraId="4609F1BF" w14:textId="77777777" w:rsidR="00B06308" w:rsidRDefault="00B06308" w:rsidP="00B06308">
      <w:pPr>
        <w:pStyle w:val="Formatvorlage1"/>
        <w:ind w:left="1276"/>
        <w:jc w:val="left"/>
        <w:rPr>
          <w:rFonts w:ascii="Verdana" w:hAnsi="Verdana" w:cs="Arial"/>
          <w:b w:val="0"/>
          <w:iCs/>
          <w:color w:val="777876"/>
          <w:sz w:val="20"/>
          <w:szCs w:val="20"/>
        </w:rPr>
      </w:pPr>
      <w:r w:rsidRPr="00004BA9">
        <w:rPr>
          <w:rFonts w:ascii="Verdana" w:hAnsi="Verdana" w:cs="Arial"/>
          <w:b w:val="0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AF6BF7" wp14:editId="05CDA665">
                <wp:simplePos x="0" y="0"/>
                <wp:positionH relativeFrom="margin">
                  <wp:align>right</wp:align>
                </wp:positionH>
                <wp:positionV relativeFrom="paragraph">
                  <wp:posOffset>351790</wp:posOffset>
                </wp:positionV>
                <wp:extent cx="6267450" cy="140017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114B" w14:textId="77777777" w:rsidR="00B06308" w:rsidRPr="00AD373B" w:rsidRDefault="00596FDB" w:rsidP="00596F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color w:val="FF0000"/>
                              </w:rPr>
                            </w:pPr>
                            <w:r w:rsidRPr="00AD373B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 xml:space="preserve">Ein Dual Stack unterstützt alle Funktionalitäten, die für einen Netzwerkbetrieb in einen </w:t>
                            </w:r>
                            <w:r w:rsidR="00F82630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I</w:t>
                            </w:r>
                            <w:r w:rsidRPr="00AD373B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 xml:space="preserve">Pv4- und einen </w:t>
                            </w:r>
                            <w:r w:rsidR="00F82630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I</w:t>
                            </w:r>
                            <w:r w:rsidRPr="00AD373B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Pv6-Netzwerk notwendig sind. Es kann ein reiner IPv4- bzw. IPv6- oder ein kombinierter Betrieb erfolgen.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F6B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42.3pt;margin-top:27.7pt;width:493.5pt;height:11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">
                <v:textbox>
                  <w:txbxContent>
                    <w:p w14:paraId="7D80114B" w14:textId="77777777" w:rsidR="00B06308" w:rsidRPr="00AD373B" w:rsidRDefault="00596FDB" w:rsidP="00596F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color w:val="FF0000"/>
                        </w:rPr>
                      </w:pPr>
                      <w:r w:rsidRPr="00AD373B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  <w:t xml:space="preserve">Ein Dual Stack unterstützt alle Funktionalitäten, die für einen Netzwerkbetrieb in einen </w:t>
                      </w:r>
                      <w:r w:rsidR="00F82630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  <w:t>I</w:t>
                      </w:r>
                      <w:r w:rsidRPr="00AD373B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  <w:t xml:space="preserve">Pv4- und einen </w:t>
                      </w:r>
                      <w:r w:rsidR="00F82630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  <w:t>I</w:t>
                      </w:r>
                      <w:r w:rsidRPr="00AD373B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  <w:t>Pv6-Netzwerk notwendig sind. Es kann ein reiner IPv4- bzw. IPv6- oder ein kombinierter Betrieb erfolgen.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Erklären Sie die Funktionalität von </w:t>
      </w:r>
      <w:r w:rsidRPr="00004BA9">
        <w:rPr>
          <w:rFonts w:ascii="Verdana" w:hAnsi="Verdana" w:cs="Arial"/>
          <w:b w:val="0"/>
          <w:iCs/>
          <w:color w:val="000000" w:themeColor="text1"/>
          <w:sz w:val="20"/>
          <w:szCs w:val="20"/>
        </w:rPr>
        <w:t>Dual Stack!</w:t>
      </w:r>
    </w:p>
    <w:p w14:paraId="068C00C3" w14:textId="77777777" w:rsidR="00B06308" w:rsidRPr="000B41A2" w:rsidRDefault="00FB744A" w:rsidP="000B41A2">
      <w:pPr>
        <w:pStyle w:val="Formatvorlage1"/>
        <w:numPr>
          <w:ilvl w:val="0"/>
          <w:numId w:val="11"/>
        </w:numPr>
        <w:ind w:left="1276"/>
        <w:jc w:val="left"/>
        <w:rPr>
          <w:rFonts w:ascii="Verdana" w:hAnsi="Verdana" w:cs="Arial"/>
          <w:b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D7524FE" wp14:editId="5218F5DF">
            <wp:simplePos x="0" y="0"/>
            <wp:positionH relativeFrom="margin">
              <wp:align>left</wp:align>
            </wp:positionH>
            <wp:positionV relativeFrom="paragraph">
              <wp:posOffset>1803400</wp:posOffset>
            </wp:positionV>
            <wp:extent cx="3762375" cy="918845"/>
            <wp:effectExtent l="0" t="0" r="9525" b="0"/>
            <wp:wrapTight wrapText="bothSides">
              <wp:wrapPolygon edited="0">
                <wp:start x="0" y="0"/>
                <wp:lineTo x="0" y="21048"/>
                <wp:lineTo x="21545" y="21048"/>
                <wp:lineTo x="2154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44A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29D3E6F" wp14:editId="0570FAAD">
            <wp:simplePos x="0" y="0"/>
            <wp:positionH relativeFrom="margin">
              <wp:align>right</wp:align>
            </wp:positionH>
            <wp:positionV relativeFrom="paragraph">
              <wp:posOffset>1928495</wp:posOffset>
            </wp:positionV>
            <wp:extent cx="22669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18" y="21433"/>
                <wp:lineTo x="21418" y="0"/>
                <wp:lineTo x="0" y="0"/>
              </wp:wrapPolygon>
            </wp:wrapTight>
            <wp:docPr id="5" name="Grafik 5" descr="http://www.codefieber.de/images/ipv6_header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defieber.de/images/ipv6_header_di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1A2" w:rsidRPr="000B41A2">
        <w:rPr>
          <w:rFonts w:ascii="Verdana" w:hAnsi="Verdana" w:cs="Arial"/>
          <w:b w:val="0"/>
          <w:sz w:val="20"/>
          <w:szCs w:val="20"/>
        </w:rPr>
        <w:t xml:space="preserve">Beim Test einer </w:t>
      </w:r>
      <w:r w:rsidR="00F82630">
        <w:rPr>
          <w:rFonts w:ascii="Verdana" w:hAnsi="Verdana" w:cs="Arial"/>
          <w:b w:val="0"/>
          <w:sz w:val="20"/>
          <w:szCs w:val="20"/>
        </w:rPr>
        <w:t>IP</w:t>
      </w:r>
      <w:r w:rsidR="000B41A2" w:rsidRPr="000B41A2">
        <w:rPr>
          <w:rFonts w:ascii="Verdana" w:hAnsi="Verdana" w:cs="Arial"/>
          <w:b w:val="0"/>
          <w:sz w:val="20"/>
          <w:szCs w:val="20"/>
        </w:rPr>
        <w:t>v6-Verbindung wurde folgender Trace aufgezeichnet.</w:t>
      </w:r>
    </w:p>
    <w:p w14:paraId="4405DA2F" w14:textId="77777777" w:rsidR="00FB744A" w:rsidRDefault="00FB744A" w:rsidP="00FB744A">
      <w:pPr>
        <w:pStyle w:val="Formatvorlage1"/>
        <w:ind w:left="1800"/>
        <w:jc w:val="left"/>
        <w:rPr>
          <w:rFonts w:ascii="Verdana" w:hAnsi="Verdana" w:cs="Arial"/>
          <w:b w:val="0"/>
          <w:sz w:val="20"/>
          <w:szCs w:val="20"/>
        </w:rPr>
      </w:pPr>
    </w:p>
    <w:p w14:paraId="2F901065" w14:textId="77777777" w:rsidR="00FB744A" w:rsidRDefault="00FB744A" w:rsidP="00FB744A">
      <w:pPr>
        <w:pStyle w:val="Formatvorlage1"/>
        <w:ind w:left="1800"/>
        <w:jc w:val="left"/>
        <w:rPr>
          <w:rFonts w:ascii="Verdana" w:hAnsi="Verdana" w:cs="Arial"/>
          <w:b w:val="0"/>
          <w:sz w:val="20"/>
          <w:szCs w:val="20"/>
        </w:rPr>
      </w:pPr>
    </w:p>
    <w:p w14:paraId="44D1CBEE" w14:textId="77777777" w:rsidR="00FB744A" w:rsidRPr="00FB744A" w:rsidRDefault="00FB744A" w:rsidP="00FB744A">
      <w:pPr>
        <w:pStyle w:val="Formatvorlage1"/>
        <w:ind w:left="1800"/>
        <w:jc w:val="left"/>
        <w:rPr>
          <w:rFonts w:ascii="Verdana" w:hAnsi="Verdana" w:cs="Arial"/>
          <w:b w:val="0"/>
          <w:sz w:val="20"/>
          <w:szCs w:val="20"/>
        </w:rPr>
      </w:pPr>
    </w:p>
    <w:p w14:paraId="3F89501D" w14:textId="77777777" w:rsidR="00FB744A" w:rsidRPr="00FB744A" w:rsidRDefault="00FB744A" w:rsidP="00FB744A">
      <w:pPr>
        <w:pStyle w:val="Formatvorlage1"/>
        <w:numPr>
          <w:ilvl w:val="4"/>
          <w:numId w:val="11"/>
        </w:numPr>
        <w:ind w:left="1985" w:hanging="644"/>
        <w:jc w:val="left"/>
        <w:rPr>
          <w:rFonts w:ascii="Verdana" w:hAnsi="Verdana" w:cs="Arial"/>
          <w:b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4D63DC" wp14:editId="65FCE4C8">
            <wp:simplePos x="0" y="0"/>
            <wp:positionH relativeFrom="column">
              <wp:posOffset>4394835</wp:posOffset>
            </wp:positionH>
            <wp:positionV relativeFrom="paragraph">
              <wp:posOffset>340360</wp:posOffset>
            </wp:positionV>
            <wp:extent cx="1524000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330" y="21399"/>
                <wp:lineTo x="2133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44A">
        <w:rPr>
          <w:rFonts w:ascii="Verdana" w:hAnsi="Verdana" w:cs="Arial"/>
          <w:b w:val="0"/>
          <w:sz w:val="20"/>
          <w:szCs w:val="20"/>
        </w:rPr>
        <w:t>Ermitteln Sie mithilfe des Feldes "Next Header" im Trace das Protokoll, für welches die Daten bestimmt sind.</w:t>
      </w:r>
    </w:p>
    <w:p w14:paraId="11D33C88" w14:textId="77777777" w:rsidR="00FB744A" w:rsidRDefault="00FB744A" w:rsidP="00FB744A">
      <w:pPr>
        <w:pStyle w:val="Formatvorlage1"/>
        <w:ind w:left="1440"/>
        <w:jc w:val="left"/>
        <w:rPr>
          <w:rFonts w:ascii="Verdana" w:hAnsi="Verdana" w:cs="Arial"/>
          <w:b w:val="0"/>
          <w:sz w:val="20"/>
          <w:szCs w:val="20"/>
        </w:rPr>
      </w:pPr>
      <w:r w:rsidRPr="00FB744A">
        <w:rPr>
          <w:rFonts w:ascii="Verdana" w:hAnsi="Verdana" w:cs="Arial"/>
          <w:b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E1C225" wp14:editId="3CE1D816">
                <wp:simplePos x="0" y="0"/>
                <wp:positionH relativeFrom="column">
                  <wp:posOffset>1022985</wp:posOffset>
                </wp:positionH>
                <wp:positionV relativeFrom="paragraph">
                  <wp:posOffset>10160</wp:posOffset>
                </wp:positionV>
                <wp:extent cx="1638300" cy="800100"/>
                <wp:effectExtent l="0" t="0" r="19050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3778" w14:textId="77777777" w:rsidR="00FB744A" w:rsidRPr="00AD373B" w:rsidRDefault="00596FDB" w:rsidP="00596F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ICMPv6</w:t>
                            </w:r>
                          </w:p>
                          <w:p w14:paraId="3BFBD7B4" w14:textId="77777777" w:rsidR="00596FDB" w:rsidRPr="00AD373B" w:rsidRDefault="00596FDB" w:rsidP="00596F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Hex: 3A</w:t>
                            </w:r>
                          </w:p>
                          <w:p w14:paraId="478ED774" w14:textId="77777777" w:rsidR="00596FDB" w:rsidRPr="00AD373B" w:rsidRDefault="00596FDB" w:rsidP="00596F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Dez: 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C225" id="_x0000_s1027" type="#_x0000_t202" style="position:absolute;left:0;text-align:left;margin-left:80.55pt;margin-top:.8pt;width:129pt;height:6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">
                <v:textbox>
                  <w:txbxContent>
                    <w:p w14:paraId="532B3778" w14:textId="77777777" w:rsidR="00FB744A" w:rsidRPr="00AD373B" w:rsidRDefault="00596FDB" w:rsidP="00596F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</w:pPr>
                      <w:r w:rsidRPr="00AD373B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  <w:t>ICMPv6</w:t>
                      </w:r>
                    </w:p>
                    <w:p w14:paraId="3BFBD7B4" w14:textId="77777777" w:rsidR="00596FDB" w:rsidRPr="00AD373B" w:rsidRDefault="00596FDB" w:rsidP="00596F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</w:pPr>
                      <w:r w:rsidRPr="00AD373B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  <w:t>Hex: 3A</w:t>
                      </w:r>
                    </w:p>
                    <w:p w14:paraId="478ED774" w14:textId="77777777" w:rsidR="00596FDB" w:rsidRPr="00AD373B" w:rsidRDefault="00596FDB" w:rsidP="00596F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</w:pPr>
                      <w:r w:rsidRPr="00AD373B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  <w:t>Dez: 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C5F8A2" w14:textId="77777777" w:rsidR="00FB744A" w:rsidRDefault="00FB744A" w:rsidP="00FB744A">
      <w:pPr>
        <w:pStyle w:val="Formatvorlage1"/>
        <w:ind w:left="1440"/>
        <w:jc w:val="left"/>
        <w:rPr>
          <w:rFonts w:ascii="Verdana" w:hAnsi="Verdana" w:cs="Arial"/>
          <w:b w:val="0"/>
          <w:sz w:val="20"/>
          <w:szCs w:val="20"/>
        </w:rPr>
      </w:pPr>
    </w:p>
    <w:p w14:paraId="18E046C8" w14:textId="77777777" w:rsidR="00FB744A" w:rsidRDefault="00FB744A" w:rsidP="00FB744A">
      <w:pPr>
        <w:pStyle w:val="Formatvorlage1"/>
        <w:ind w:left="1440"/>
        <w:jc w:val="left"/>
        <w:rPr>
          <w:rFonts w:ascii="Verdana" w:hAnsi="Verdana" w:cs="Arial"/>
          <w:b w:val="0"/>
          <w:sz w:val="20"/>
          <w:szCs w:val="20"/>
        </w:rPr>
      </w:pPr>
    </w:p>
    <w:p w14:paraId="6F0817BB" w14:textId="77777777" w:rsidR="00FB744A" w:rsidRDefault="00FB744A">
      <w:pPr>
        <w:suppressAutoHyphens w:val="0"/>
        <w:rPr>
          <w:rFonts w:ascii="Verdana" w:hAnsi="Verdana" w:cs="Arial"/>
          <w:bCs/>
          <w:sz w:val="20"/>
          <w:szCs w:val="20"/>
          <w:lang w:eastAsia="de-DE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2483602A" w14:textId="77777777" w:rsidR="00FB744A" w:rsidRDefault="00004BA9" w:rsidP="00FB744A">
      <w:pPr>
        <w:pStyle w:val="Formatvorlage1"/>
        <w:numPr>
          <w:ilvl w:val="4"/>
          <w:numId w:val="11"/>
        </w:numPr>
        <w:ind w:left="1985" w:hanging="545"/>
        <w:jc w:val="left"/>
        <w:rPr>
          <w:rFonts w:ascii="Verdana" w:hAnsi="Verdana" w:cs="Arial"/>
          <w:b w:val="0"/>
          <w:sz w:val="20"/>
          <w:szCs w:val="20"/>
        </w:rPr>
      </w:pPr>
      <w:r>
        <w:rPr>
          <w:rFonts w:ascii="Verdana" w:hAnsi="Verdana" w:cs="Arial"/>
          <w:b w:val="0"/>
          <w:sz w:val="20"/>
          <w:szCs w:val="20"/>
        </w:rPr>
        <w:lastRenderedPageBreak/>
        <w:t>Ermitteln Sie die IPv6-Quelladresse und die I</w:t>
      </w:r>
      <w:r w:rsidR="00FB744A" w:rsidRPr="00FB744A">
        <w:rPr>
          <w:rFonts w:ascii="Verdana" w:hAnsi="Verdana" w:cs="Arial"/>
          <w:b w:val="0"/>
          <w:sz w:val="20"/>
          <w:szCs w:val="20"/>
        </w:rPr>
        <w:t>Pv6-Zieladresse des Pakets, und geben Sie diese in verkürzter Schreibweise an.</w:t>
      </w:r>
    </w:p>
    <w:p w14:paraId="5F0CEF37" w14:textId="77777777" w:rsidR="00FB744A" w:rsidRDefault="002B4B00" w:rsidP="00FB744A">
      <w:pPr>
        <w:pStyle w:val="Formatvorlage1"/>
        <w:jc w:val="left"/>
        <w:rPr>
          <w:rFonts w:ascii="Verdana" w:hAnsi="Verdana" w:cs="Arial"/>
          <w:b w:val="0"/>
          <w:sz w:val="20"/>
          <w:szCs w:val="20"/>
        </w:rPr>
      </w:pPr>
      <w:r w:rsidRPr="002B4B00">
        <w:rPr>
          <w:rFonts w:ascii="Verdana" w:hAnsi="Verdana" w:cs="Arial"/>
          <w:b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2BAB3E" wp14:editId="09554EE8">
                <wp:simplePos x="0" y="0"/>
                <wp:positionH relativeFrom="column">
                  <wp:posOffset>584200</wp:posOffset>
                </wp:positionH>
                <wp:positionV relativeFrom="paragraph">
                  <wp:posOffset>13970</wp:posOffset>
                </wp:positionV>
                <wp:extent cx="5305425" cy="1404620"/>
                <wp:effectExtent l="0" t="0" r="28575" b="101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6696F" w14:textId="77777777" w:rsidR="00596FDB" w:rsidRPr="00F82630" w:rsidRDefault="002B4B00" w:rsidP="00596F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F8263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Quell</w:t>
                            </w:r>
                            <w:r w:rsidRPr="00F82630">
                              <w:t>:</w:t>
                            </w:r>
                            <w:r w:rsidR="00596FDB" w:rsidRPr="00F82630">
                              <w:rPr>
                                <w:rFonts w:ascii="Arial" w:hAnsi="Arial" w:cs="Arial"/>
                                <w:color w:val="B24956"/>
                                <w:sz w:val="19"/>
                                <w:szCs w:val="19"/>
                                <w:lang w:eastAsia="de-DE"/>
                              </w:rPr>
                              <w:t xml:space="preserve"> </w:t>
                            </w:r>
                            <w:r w:rsidR="00F82630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2001:0</w:t>
                            </w:r>
                            <w:r w:rsidR="00596FDB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DB8:</w:t>
                            </w:r>
                            <w:r w:rsidR="00F82630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01</w:t>
                            </w:r>
                            <w:r w:rsidR="00A97BCA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00</w:t>
                            </w:r>
                            <w:r w:rsidR="00596FDB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:</w:t>
                            </w:r>
                            <w:r w:rsidR="00A97BCA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0000</w:t>
                            </w:r>
                            <w:r w:rsidR="00596FDB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:</w:t>
                            </w:r>
                            <w:r w:rsidR="00A97BCA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0000</w:t>
                            </w:r>
                            <w:r w:rsidR="00596FDB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:</w:t>
                            </w:r>
                            <w:r w:rsidR="00F82630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AFC1</w:t>
                            </w:r>
                            <w:r w:rsidR="00D8636B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:00B</w:t>
                            </w:r>
                            <w:r w:rsidR="00596FDB" w:rsidRPr="00F82630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8:0051</w:t>
                            </w:r>
                          </w:p>
                          <w:p w14:paraId="1A17BD1D" w14:textId="77777777" w:rsidR="002B4B00" w:rsidRPr="00AD373B" w:rsidRDefault="00596FDB" w:rsidP="00596FDB">
                            <w:pPr>
                              <w:rPr>
                                <w:rFonts w:ascii="Verdana" w:hAnsi="Verdana"/>
                                <w:color w:val="FF0000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 xml:space="preserve">verkürzt: </w:t>
                            </w:r>
                            <w:r w:rsidR="00F82630">
                              <w:rPr>
                                <w:rFonts w:ascii="Verdana" w:hAnsi="Verdana" w:cs="Arial"/>
                                <w:bCs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2001</w:t>
                            </w:r>
                            <w:r w:rsidRPr="00AD373B">
                              <w:rPr>
                                <w:rFonts w:ascii="Verdana" w:hAnsi="Verdana" w:cs="Arial"/>
                                <w:bCs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:DB8:</w:t>
                            </w:r>
                            <w:r w:rsidR="00F82630">
                              <w:rPr>
                                <w:rFonts w:ascii="Verdana" w:hAnsi="Verdana" w:cs="Arial"/>
                                <w:bCs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100:</w:t>
                            </w:r>
                            <w:r w:rsidRPr="00AD373B">
                              <w:rPr>
                                <w:rFonts w:ascii="Verdana" w:hAnsi="Verdana" w:cs="Arial"/>
                                <w:bCs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:</w:t>
                            </w:r>
                            <w:r w:rsidR="00F82630">
                              <w:rPr>
                                <w:rFonts w:ascii="Verdana" w:hAnsi="Verdana" w:cs="Arial"/>
                                <w:bCs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AFC1</w:t>
                            </w:r>
                            <w:r w:rsidRPr="00AD373B">
                              <w:rPr>
                                <w:rFonts w:ascii="Verdana" w:hAnsi="Verdana" w:cs="Arial"/>
                                <w:bCs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>:88:51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BAB3E" id="_x0000_s1028" type="#_x0000_t202" style="position:absolute;margin-left:46pt;margin-top:1.1pt;width:417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">
                <v:textbox style="mso-fit-shape-to-text:t">
                  <w:txbxContent>
                    <w:p w14:paraId="7C56696F" w14:textId="77777777" w:rsidR="00596FDB" w:rsidRPr="00F82630" w:rsidRDefault="002B4B00" w:rsidP="00596F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</w:pPr>
                      <w:r w:rsidRPr="00F82630">
                        <w:rPr>
                          <w:rFonts w:ascii="Verdana" w:hAnsi="Verdana"/>
                          <w:sz w:val="20"/>
                          <w:szCs w:val="20"/>
                        </w:rPr>
                        <w:t>Quell</w:t>
                      </w:r>
                      <w:r w:rsidRPr="00F82630">
                        <w:t>:</w:t>
                      </w:r>
                      <w:r w:rsidR="00596FDB" w:rsidRPr="00F82630">
                        <w:rPr>
                          <w:rFonts w:ascii="Arial" w:hAnsi="Arial" w:cs="Arial"/>
                          <w:color w:val="B24956"/>
                          <w:sz w:val="19"/>
                          <w:szCs w:val="19"/>
                          <w:lang w:eastAsia="de-DE"/>
                        </w:rPr>
                        <w:t xml:space="preserve"> </w:t>
                      </w:r>
                      <w:r w:rsidR="00F82630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2001:0</w:t>
                      </w:r>
                      <w:r w:rsidR="00596FDB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DB8:</w:t>
                      </w:r>
                      <w:r w:rsidR="00F82630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01</w:t>
                      </w:r>
                      <w:r w:rsidR="00A97BCA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00</w:t>
                      </w:r>
                      <w:r w:rsidR="00596FDB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:</w:t>
                      </w:r>
                      <w:r w:rsidR="00A97BCA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0000</w:t>
                      </w:r>
                      <w:r w:rsidR="00596FDB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:</w:t>
                      </w:r>
                      <w:r w:rsidR="00A97BCA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0000</w:t>
                      </w:r>
                      <w:r w:rsidR="00596FDB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:</w:t>
                      </w:r>
                      <w:r w:rsidR="00F82630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AFC1</w:t>
                      </w:r>
                      <w:r w:rsidR="00D8636B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:00B</w:t>
                      </w:r>
                      <w:r w:rsidR="00596FDB" w:rsidRPr="00F82630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>8:0051</w:t>
                      </w:r>
                    </w:p>
                    <w:p w14:paraId="1A17BD1D" w14:textId="77777777" w:rsidR="002B4B00" w:rsidRPr="00AD373B" w:rsidRDefault="00596FDB" w:rsidP="00596FDB">
                      <w:pPr>
                        <w:rPr>
                          <w:rFonts w:ascii="Verdana" w:hAnsi="Verdana"/>
                          <w:color w:val="FF0000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19"/>
                          <w:szCs w:val="19"/>
                          <w:lang w:eastAsia="de-DE"/>
                        </w:rPr>
                        <w:t xml:space="preserve">verkürzt: </w:t>
                      </w:r>
                      <w:r w:rsidR="00F82630">
                        <w:rPr>
                          <w:rFonts w:ascii="Verdana" w:hAnsi="Verdana" w:cs="Arial"/>
                          <w:bCs/>
                          <w:color w:val="FF0000"/>
                          <w:sz w:val="19"/>
                          <w:szCs w:val="19"/>
                          <w:lang w:eastAsia="de-DE"/>
                        </w:rPr>
                        <w:t>2001</w:t>
                      </w:r>
                      <w:r w:rsidRPr="00AD373B">
                        <w:rPr>
                          <w:rFonts w:ascii="Verdana" w:hAnsi="Verdana" w:cs="Arial"/>
                          <w:bCs/>
                          <w:color w:val="FF0000"/>
                          <w:sz w:val="19"/>
                          <w:szCs w:val="19"/>
                          <w:lang w:eastAsia="de-DE"/>
                        </w:rPr>
                        <w:t>:DB8:</w:t>
                      </w:r>
                      <w:r w:rsidR="00F82630">
                        <w:rPr>
                          <w:rFonts w:ascii="Verdana" w:hAnsi="Verdana" w:cs="Arial"/>
                          <w:bCs/>
                          <w:color w:val="FF0000"/>
                          <w:sz w:val="19"/>
                          <w:szCs w:val="19"/>
                          <w:lang w:eastAsia="de-DE"/>
                        </w:rPr>
                        <w:t>100:</w:t>
                      </w:r>
                      <w:r w:rsidRPr="00AD373B">
                        <w:rPr>
                          <w:rFonts w:ascii="Verdana" w:hAnsi="Verdana" w:cs="Arial"/>
                          <w:bCs/>
                          <w:color w:val="FF0000"/>
                          <w:sz w:val="19"/>
                          <w:szCs w:val="19"/>
                          <w:lang w:eastAsia="de-DE"/>
                        </w:rPr>
                        <w:t>:</w:t>
                      </w:r>
                      <w:r w:rsidR="00F82630">
                        <w:rPr>
                          <w:rFonts w:ascii="Verdana" w:hAnsi="Verdana" w:cs="Arial"/>
                          <w:bCs/>
                          <w:color w:val="FF0000"/>
                          <w:sz w:val="19"/>
                          <w:szCs w:val="19"/>
                          <w:lang w:eastAsia="de-DE"/>
                        </w:rPr>
                        <w:t>AFC1</w:t>
                      </w:r>
                      <w:r w:rsidRPr="00AD373B">
                        <w:rPr>
                          <w:rFonts w:ascii="Verdana" w:hAnsi="Verdana" w:cs="Arial"/>
                          <w:bCs/>
                          <w:color w:val="FF0000"/>
                          <w:sz w:val="19"/>
                          <w:szCs w:val="19"/>
                          <w:lang w:eastAsia="de-DE"/>
                        </w:rPr>
                        <w:t>:88:51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20785" w14:textId="77777777" w:rsidR="00FB744A" w:rsidRDefault="00FB744A" w:rsidP="00FB744A">
      <w:pPr>
        <w:pStyle w:val="Formatvorlage1"/>
        <w:jc w:val="left"/>
        <w:rPr>
          <w:rFonts w:ascii="Verdana" w:hAnsi="Verdana" w:cs="Arial"/>
          <w:b w:val="0"/>
          <w:sz w:val="20"/>
          <w:szCs w:val="20"/>
        </w:rPr>
      </w:pPr>
    </w:p>
    <w:p w14:paraId="16273A6F" w14:textId="77777777" w:rsidR="00FB744A" w:rsidRDefault="00004BA9" w:rsidP="00FB744A">
      <w:pPr>
        <w:pStyle w:val="Formatvorlage1"/>
        <w:jc w:val="left"/>
        <w:rPr>
          <w:rFonts w:ascii="Verdana" w:hAnsi="Verdana" w:cs="Arial"/>
          <w:b w:val="0"/>
          <w:sz w:val="20"/>
          <w:szCs w:val="20"/>
        </w:rPr>
      </w:pPr>
      <w:r w:rsidRPr="002B4B00">
        <w:rPr>
          <w:rFonts w:ascii="Verdana" w:hAnsi="Verdana" w:cs="Arial"/>
          <w:b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C0C48B" wp14:editId="0640CD0F">
                <wp:simplePos x="0" y="0"/>
                <wp:positionH relativeFrom="column">
                  <wp:posOffset>590550</wp:posOffset>
                </wp:positionH>
                <wp:positionV relativeFrom="paragraph">
                  <wp:posOffset>7620</wp:posOffset>
                </wp:positionV>
                <wp:extent cx="5305425" cy="1404620"/>
                <wp:effectExtent l="0" t="0" r="28575" b="1016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6212" w14:textId="77777777" w:rsidR="00596FDB" w:rsidRPr="00AD373B" w:rsidRDefault="002B4B00" w:rsidP="00596F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A97BC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Ziel:</w:t>
                            </w:r>
                            <w:r w:rsidR="00596FDB" w:rsidRPr="00A97BCA">
                              <w:rPr>
                                <w:rFonts w:ascii="Verdana" w:hAnsi="Verdana" w:cs="Arial"/>
                                <w:color w:val="BA5F6C"/>
                                <w:sz w:val="20"/>
                                <w:szCs w:val="20"/>
                                <w:lang w:eastAsia="de-DE"/>
                              </w:rPr>
                              <w:t xml:space="preserve"> </w:t>
                            </w:r>
                            <w:r w:rsidR="00D8636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3FFE:FFFF:0000:0003:0000:00B</w:t>
                            </w:r>
                            <w:r w:rsidR="00596FDB"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E:FE30:</w:t>
                            </w:r>
                            <w:r w:rsidR="00F82630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01</w:t>
                            </w:r>
                            <w:r w:rsidR="00A97BCA"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F0</w:t>
                            </w:r>
                          </w:p>
                          <w:p w14:paraId="6A5B0D0D" w14:textId="77777777" w:rsidR="002B4B00" w:rsidRPr="00AD373B" w:rsidRDefault="00596FDB" w:rsidP="00596FDB">
                            <w:pP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verkürzt: </w:t>
                            </w:r>
                            <w:r w:rsidRPr="00AD373B">
                              <w:rPr>
                                <w:rFonts w:ascii="Verdana" w:hAnsi="Verdana" w:cs="Arial"/>
                                <w:bCs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3FFE:FFFF::3:0:BE:FE30:</w:t>
                            </w:r>
                            <w:r w:rsidR="00F82630">
                              <w:rPr>
                                <w:rFonts w:ascii="Verdana" w:hAnsi="Verdana" w:cs="Arial"/>
                                <w:bCs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1</w:t>
                            </w:r>
                            <w:r w:rsidR="00A97BCA" w:rsidRPr="00AD373B">
                              <w:rPr>
                                <w:rFonts w:ascii="Verdana" w:hAnsi="Verdana" w:cs="Arial"/>
                                <w:bCs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F0</w:t>
                            </w:r>
                            <w:r w:rsidRPr="00AD373B">
                              <w:rPr>
                                <w:rFonts w:ascii="Verdana" w:hAnsi="Verdana" w:cs="Arial"/>
                                <w:bCs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 </w:t>
                            </w: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oder </w:t>
                            </w:r>
                            <w:r w:rsidRPr="00AD373B">
                              <w:rPr>
                                <w:rFonts w:ascii="Verdana" w:hAnsi="Verdana" w:cs="Arial"/>
                                <w:bCs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3FFE:FFFF:0:3::BE:FE30:</w:t>
                            </w:r>
                            <w:r w:rsidR="00F82630">
                              <w:rPr>
                                <w:rFonts w:ascii="Verdana" w:hAnsi="Verdana" w:cs="Arial"/>
                                <w:bCs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1</w:t>
                            </w:r>
                            <w:r w:rsidR="00A97BCA" w:rsidRPr="00AD373B">
                              <w:rPr>
                                <w:rFonts w:ascii="Verdana" w:hAnsi="Verdana" w:cs="Arial"/>
                                <w:bCs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F0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0C48B" id="_x0000_s1029" type="#_x0000_t202" style="position:absolute;margin-left:46.5pt;margin-top:.6pt;width:417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">
                <v:textbox style="mso-fit-shape-to-text:t">
                  <w:txbxContent>
                    <w:p w14:paraId="014C6212" w14:textId="77777777" w:rsidR="00596FDB" w:rsidRPr="00AD373B" w:rsidRDefault="002B4B00" w:rsidP="00596F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A97BCA">
                        <w:rPr>
                          <w:rFonts w:ascii="Verdana" w:hAnsi="Verdana"/>
                          <w:sz w:val="20"/>
                          <w:szCs w:val="20"/>
                        </w:rPr>
                        <w:t>Ziel:</w:t>
                      </w:r>
                      <w:r w:rsidR="00596FDB" w:rsidRPr="00A97BCA">
                        <w:rPr>
                          <w:rFonts w:ascii="Verdana" w:hAnsi="Verdana" w:cs="Arial"/>
                          <w:color w:val="BA5F6C"/>
                          <w:sz w:val="20"/>
                          <w:szCs w:val="20"/>
                          <w:lang w:eastAsia="de-DE"/>
                        </w:rPr>
                        <w:t xml:space="preserve"> </w:t>
                      </w:r>
                      <w:r w:rsidR="00D8636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3FFE:FFFF:0000:0003:0000:00B</w:t>
                      </w:r>
                      <w:r w:rsidR="00596FDB"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E:FE30:</w:t>
                      </w:r>
                      <w:r w:rsidR="00F82630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01</w:t>
                      </w:r>
                      <w:r w:rsidR="00A97BCA"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F0</w:t>
                      </w:r>
                    </w:p>
                    <w:p w14:paraId="6A5B0D0D" w14:textId="77777777" w:rsidR="002B4B00" w:rsidRPr="00AD373B" w:rsidRDefault="00596FDB" w:rsidP="00596FDB">
                      <w:pPr>
                        <w:rPr>
                          <w:rFonts w:ascii="Verdana" w:hAnsi="Verdana"/>
                          <w:color w:val="FF0000"/>
                          <w:sz w:val="20"/>
                          <w:szCs w:val="20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verkürzt: </w:t>
                      </w:r>
                      <w:r w:rsidRPr="00AD373B">
                        <w:rPr>
                          <w:rFonts w:ascii="Verdana" w:hAnsi="Verdana" w:cs="Arial"/>
                          <w:bCs/>
                          <w:color w:val="FF0000"/>
                          <w:sz w:val="20"/>
                          <w:szCs w:val="20"/>
                          <w:lang w:eastAsia="de-DE"/>
                        </w:rPr>
                        <w:t>3FFE:FFFF::3:0:BE:FE30:</w:t>
                      </w:r>
                      <w:r w:rsidR="00F82630">
                        <w:rPr>
                          <w:rFonts w:ascii="Verdana" w:hAnsi="Verdana" w:cs="Arial"/>
                          <w:bCs/>
                          <w:color w:val="FF0000"/>
                          <w:sz w:val="20"/>
                          <w:szCs w:val="20"/>
                          <w:lang w:eastAsia="de-DE"/>
                        </w:rPr>
                        <w:t>1</w:t>
                      </w:r>
                      <w:r w:rsidR="00A97BCA" w:rsidRPr="00AD373B">
                        <w:rPr>
                          <w:rFonts w:ascii="Verdana" w:hAnsi="Verdana" w:cs="Arial"/>
                          <w:bCs/>
                          <w:color w:val="FF0000"/>
                          <w:sz w:val="20"/>
                          <w:szCs w:val="20"/>
                          <w:lang w:eastAsia="de-DE"/>
                        </w:rPr>
                        <w:t>F0</w:t>
                      </w:r>
                      <w:r w:rsidRPr="00AD373B">
                        <w:rPr>
                          <w:rFonts w:ascii="Verdana" w:hAnsi="Verdana" w:cs="Arial"/>
                          <w:bCs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 </w:t>
                      </w: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oder </w:t>
                      </w:r>
                      <w:r w:rsidRPr="00AD373B">
                        <w:rPr>
                          <w:rFonts w:ascii="Verdana" w:hAnsi="Verdana" w:cs="Arial"/>
                          <w:bCs/>
                          <w:color w:val="FF0000"/>
                          <w:sz w:val="20"/>
                          <w:szCs w:val="20"/>
                          <w:lang w:eastAsia="de-DE"/>
                        </w:rPr>
                        <w:t>3FFE:FFFF:0:3::BE:FE30:</w:t>
                      </w:r>
                      <w:r w:rsidR="00F82630">
                        <w:rPr>
                          <w:rFonts w:ascii="Verdana" w:hAnsi="Verdana" w:cs="Arial"/>
                          <w:bCs/>
                          <w:color w:val="FF0000"/>
                          <w:sz w:val="20"/>
                          <w:szCs w:val="20"/>
                          <w:lang w:eastAsia="de-DE"/>
                        </w:rPr>
                        <w:t>1</w:t>
                      </w:r>
                      <w:r w:rsidR="00A97BCA" w:rsidRPr="00AD373B">
                        <w:rPr>
                          <w:rFonts w:ascii="Verdana" w:hAnsi="Verdana" w:cs="Arial"/>
                          <w:bCs/>
                          <w:color w:val="FF0000"/>
                          <w:sz w:val="20"/>
                          <w:szCs w:val="20"/>
                          <w:lang w:eastAsia="de-DE"/>
                        </w:rPr>
                        <w:t>F0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F961E1" w14:textId="77777777" w:rsidR="00FB744A" w:rsidRDefault="00FB744A" w:rsidP="00FB744A">
      <w:pPr>
        <w:pStyle w:val="Formatvorlage1"/>
        <w:jc w:val="left"/>
        <w:rPr>
          <w:rFonts w:ascii="Verdana" w:hAnsi="Verdana" w:cs="Arial"/>
          <w:b w:val="0"/>
          <w:sz w:val="20"/>
          <w:szCs w:val="20"/>
        </w:rPr>
      </w:pPr>
    </w:p>
    <w:p w14:paraId="6F2CDF5C" w14:textId="77777777" w:rsidR="00FB744A" w:rsidRDefault="00FB744A" w:rsidP="00921DE5">
      <w:pPr>
        <w:pStyle w:val="Formatvorlage1"/>
        <w:jc w:val="left"/>
        <w:rPr>
          <w:rFonts w:ascii="Verdana" w:hAnsi="Verdana" w:cs="Arial"/>
          <w:b w:val="0"/>
          <w:sz w:val="20"/>
          <w:szCs w:val="20"/>
        </w:rPr>
      </w:pPr>
    </w:p>
    <w:p w14:paraId="2781B88C" w14:textId="77777777" w:rsidR="00FB744A" w:rsidRDefault="00FB744A" w:rsidP="00921DE5">
      <w:pPr>
        <w:pStyle w:val="Formatvorlage1"/>
        <w:jc w:val="left"/>
        <w:rPr>
          <w:rFonts w:ascii="Verdana" w:hAnsi="Verdana" w:cs="Arial"/>
          <w:b w:val="0"/>
          <w:sz w:val="20"/>
          <w:szCs w:val="20"/>
        </w:rPr>
      </w:pPr>
    </w:p>
    <w:p w14:paraId="36918A88" w14:textId="77777777" w:rsidR="00B06308" w:rsidRDefault="007E50D7" w:rsidP="007E50D7">
      <w:pPr>
        <w:pStyle w:val="Formatvorlage1"/>
        <w:numPr>
          <w:ilvl w:val="0"/>
          <w:numId w:val="10"/>
        </w:numPr>
        <w:jc w:val="left"/>
        <w:rPr>
          <w:rFonts w:ascii="Verdana" w:hAnsi="Verdana" w:cs="Arial"/>
          <w:b w:val="0"/>
          <w:color w:val="548DD4" w:themeColor="text2" w:themeTint="99"/>
          <w:sz w:val="22"/>
          <w:szCs w:val="22"/>
        </w:rPr>
      </w:pPr>
      <w:r w:rsidRPr="007E50D7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 xml:space="preserve">Sie sind Mitarbeiterin/Mitarbeiter der OHAGE GmbH, </w:t>
      </w:r>
      <w:r w:rsidR="00F82630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Bielefeld</w:t>
      </w:r>
      <w:r w:rsidRPr="007E50D7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. Sie arbeiten in der IT-Abteilung. Im Rahmen eines Projekts soll Mitarbeitern und Kunden ein flexibler Zugang zum Firmennetzwerk unter Berücksichtigung aktueller Sicherheitsstandards eingerichtet werden.</w:t>
      </w:r>
    </w:p>
    <w:p w14:paraId="087C5BAD" w14:textId="77777777" w:rsidR="00921DE5" w:rsidRPr="00004BA9" w:rsidRDefault="00921DE5" w:rsidP="0086054B">
      <w:pPr>
        <w:pStyle w:val="Formatvorlage1"/>
        <w:numPr>
          <w:ilvl w:val="0"/>
          <w:numId w:val="14"/>
        </w:numPr>
        <w:ind w:left="1418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Die Administratoren der OHAGE GmbH überlegen, IPv6 einzuführen.</w:t>
      </w:r>
    </w:p>
    <w:p w14:paraId="25D5AE47" w14:textId="77777777" w:rsidR="00921DE5" w:rsidRDefault="00921DE5" w:rsidP="0086054B">
      <w:pPr>
        <w:pStyle w:val="Formatvorlage1"/>
        <w:numPr>
          <w:ilvl w:val="4"/>
          <w:numId w:val="13"/>
        </w:numPr>
        <w:ind w:left="1985" w:hanging="545"/>
        <w:jc w:val="left"/>
        <w:rPr>
          <w:rFonts w:ascii="Verdana" w:hAnsi="Verdana" w:cs="Arial"/>
          <w:b w:val="0"/>
          <w:sz w:val="20"/>
          <w:szCs w:val="20"/>
        </w:rPr>
      </w:pPr>
      <w:r w:rsidRPr="00921DE5">
        <w:rPr>
          <w:rFonts w:ascii="Verdana" w:hAnsi="Verdana" w:cs="Arial"/>
          <w:b w:val="0"/>
          <w:sz w:val="20"/>
          <w:szCs w:val="20"/>
        </w:rPr>
        <w:t xml:space="preserve">Erläutern Sie, warum sich der Client die </w:t>
      </w:r>
      <w:r w:rsidR="0047724F">
        <w:rPr>
          <w:rFonts w:ascii="Verdana" w:hAnsi="Verdana" w:cs="Arial"/>
          <w:b w:val="0"/>
          <w:sz w:val="20"/>
          <w:szCs w:val="20"/>
        </w:rPr>
        <w:t>I</w:t>
      </w:r>
      <w:r w:rsidRPr="00921DE5">
        <w:rPr>
          <w:rFonts w:ascii="Verdana" w:hAnsi="Verdana" w:cs="Arial"/>
          <w:b w:val="0"/>
          <w:sz w:val="20"/>
          <w:szCs w:val="20"/>
        </w:rPr>
        <w:t>Pv6-Adresse</w:t>
      </w:r>
      <w:r>
        <w:rPr>
          <w:rFonts w:ascii="Verdana" w:hAnsi="Verdana" w:cs="Arial"/>
          <w:b w:val="0"/>
          <w:sz w:val="20"/>
          <w:szCs w:val="20"/>
        </w:rPr>
        <w:t>:</w:t>
      </w:r>
    </w:p>
    <w:p w14:paraId="118B96A3" w14:textId="77777777" w:rsidR="00921DE5" w:rsidRPr="00921DE5" w:rsidRDefault="00921DE5" w:rsidP="00921DE5">
      <w:pPr>
        <w:pStyle w:val="Formatvorlage1"/>
        <w:ind w:left="1985"/>
        <w:jc w:val="left"/>
        <w:rPr>
          <w:rFonts w:ascii="Verdana" w:hAnsi="Verdana" w:cs="Arial"/>
          <w:b w:val="0"/>
          <w:sz w:val="20"/>
          <w:szCs w:val="20"/>
        </w:rPr>
      </w:pPr>
      <w:r w:rsidRPr="00921DE5">
        <w:rPr>
          <w:rFonts w:ascii="Verdana" w:hAnsi="Verdana" w:cs="Arial"/>
          <w:b w:val="0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0773A4" wp14:editId="5BEC4773">
                <wp:simplePos x="0" y="0"/>
                <wp:positionH relativeFrom="margin">
                  <wp:align>right</wp:align>
                </wp:positionH>
                <wp:positionV relativeFrom="paragraph">
                  <wp:posOffset>524510</wp:posOffset>
                </wp:positionV>
                <wp:extent cx="6238875" cy="600075"/>
                <wp:effectExtent l="0" t="0" r="28575" b="2857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28875" w14:textId="77777777" w:rsidR="00921DE5" w:rsidRPr="00AD373B" w:rsidRDefault="00921DE5" w:rsidP="00921DE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Es handelt sich um die Link-lokale Adresse, die für die Kommunikation im </w:t>
                            </w:r>
                            <w:r w:rsidR="00F82630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lokalen I</w:t>
                            </w: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Pv6-Segement benutzt wird (Kommunikation mit anderen Geräten im lokalen Segment).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73A4" id="_x0000_s1030" type="#_x0000_t202" style="position:absolute;left:0;text-align:left;margin-left:440.05pt;margin-top:41.3pt;width:491.25pt;height:47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">
                <v:textbox>
                  <w:txbxContent>
                    <w:p w14:paraId="11228875" w14:textId="77777777" w:rsidR="00921DE5" w:rsidRPr="00AD373B" w:rsidRDefault="00921DE5" w:rsidP="00921DE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/>
                          <w:color w:val="FF0000"/>
                          <w:sz w:val="20"/>
                          <w:szCs w:val="20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Es handelt sich um die Link-lokale Adresse, die für die Kommunikation im </w:t>
                      </w:r>
                      <w:r w:rsidR="00F82630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lokalen I</w:t>
                      </w: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Pv6-Segement benutzt wird (Kommunikation mit anderen Geräten im lokalen Segment).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1DE5">
        <w:rPr>
          <w:rFonts w:ascii="Verdana" w:hAnsi="Verdana" w:cs="Arial"/>
          <w:b w:val="0"/>
          <w:sz w:val="20"/>
          <w:szCs w:val="20"/>
        </w:rPr>
        <w:t xml:space="preserve"> </w:t>
      </w:r>
      <w:r w:rsidR="0047724F">
        <w:rPr>
          <w:rFonts w:ascii="Verdana" w:hAnsi="Verdana" w:cs="Arial"/>
          <w:b w:val="0"/>
          <w:sz w:val="20"/>
          <w:szCs w:val="20"/>
        </w:rPr>
        <w:t>fe80::5226:90ff:fea9:</w:t>
      </w:r>
      <w:r w:rsidRPr="00921DE5">
        <w:rPr>
          <w:rFonts w:ascii="Verdana" w:hAnsi="Verdana" w:cs="Arial"/>
          <w:b w:val="0"/>
          <w:sz w:val="20"/>
          <w:szCs w:val="20"/>
        </w:rPr>
        <w:t xml:space="preserve">1758 </w:t>
      </w:r>
      <w:r>
        <w:rPr>
          <w:rFonts w:ascii="Verdana" w:hAnsi="Verdana" w:cs="Arial"/>
          <w:b w:val="0"/>
          <w:sz w:val="20"/>
          <w:szCs w:val="20"/>
        </w:rPr>
        <w:br/>
      </w:r>
      <w:r w:rsidRPr="00921DE5">
        <w:rPr>
          <w:rFonts w:ascii="Verdana" w:hAnsi="Verdana" w:cs="Arial"/>
          <w:b w:val="0"/>
          <w:sz w:val="20"/>
          <w:szCs w:val="20"/>
        </w:rPr>
        <w:t xml:space="preserve">generiert </w:t>
      </w:r>
      <w:r>
        <w:rPr>
          <w:rFonts w:ascii="Verdana" w:hAnsi="Verdana" w:cs="Arial"/>
          <w:b w:val="0"/>
          <w:sz w:val="20"/>
          <w:szCs w:val="20"/>
        </w:rPr>
        <w:t>hat!</w:t>
      </w:r>
    </w:p>
    <w:p w14:paraId="331EB193" w14:textId="77777777" w:rsidR="00D17E79" w:rsidRPr="00D17E79" w:rsidRDefault="00D17E79" w:rsidP="0086054B">
      <w:pPr>
        <w:pStyle w:val="Formatvorlage1"/>
        <w:numPr>
          <w:ilvl w:val="4"/>
          <w:numId w:val="13"/>
        </w:numPr>
        <w:ind w:left="1985" w:hanging="545"/>
        <w:jc w:val="left"/>
        <w:rPr>
          <w:rFonts w:ascii="Verdana" w:hAnsi="Verdana" w:cs="Arial"/>
          <w:b w:val="0"/>
          <w:sz w:val="20"/>
          <w:szCs w:val="20"/>
        </w:rPr>
      </w:pPr>
      <w:r w:rsidRPr="00D17E79">
        <w:rPr>
          <w:rFonts w:ascii="Verdana" w:hAnsi="Verdana" w:cs="Arial"/>
          <w:b w:val="0"/>
          <w:sz w:val="20"/>
          <w:szCs w:val="20"/>
        </w:rPr>
        <w:t xml:space="preserve">Zu Testzwecken soll der Adressraum des </w:t>
      </w:r>
      <w:r>
        <w:rPr>
          <w:rFonts w:ascii="Verdana" w:hAnsi="Verdana" w:cs="Arial"/>
          <w:b w:val="0"/>
          <w:sz w:val="20"/>
          <w:szCs w:val="20"/>
        </w:rPr>
        <w:t>I</w:t>
      </w:r>
      <w:r w:rsidRPr="00D17E79">
        <w:rPr>
          <w:rFonts w:ascii="Verdana" w:hAnsi="Verdana" w:cs="Arial"/>
          <w:b w:val="0"/>
          <w:sz w:val="20"/>
          <w:szCs w:val="20"/>
        </w:rPr>
        <w:t xml:space="preserve">Pv6-Netzes </w:t>
      </w:r>
      <w:r>
        <w:rPr>
          <w:rFonts w:ascii="Verdana" w:hAnsi="Verdana" w:cs="Arial"/>
          <w:b w:val="0"/>
          <w:sz w:val="20"/>
          <w:szCs w:val="20"/>
        </w:rPr>
        <w:br/>
      </w:r>
      <w:r w:rsidR="00A97BCA">
        <w:rPr>
          <w:rFonts w:ascii="Verdana" w:hAnsi="Verdana" w:cs="Arial"/>
          <w:b w:val="0"/>
          <w:sz w:val="20"/>
          <w:szCs w:val="20"/>
        </w:rPr>
        <w:t>2001:db8</w:t>
      </w:r>
      <w:r w:rsidRPr="00D17E79">
        <w:rPr>
          <w:rFonts w:ascii="Verdana" w:hAnsi="Verdana" w:cs="Arial"/>
          <w:b w:val="0"/>
          <w:sz w:val="20"/>
          <w:szCs w:val="20"/>
        </w:rPr>
        <w:t>:</w:t>
      </w:r>
      <w:r w:rsidR="00A97BCA">
        <w:rPr>
          <w:rFonts w:ascii="Verdana" w:hAnsi="Verdana" w:cs="Arial"/>
          <w:b w:val="0"/>
          <w:sz w:val="20"/>
          <w:szCs w:val="20"/>
        </w:rPr>
        <w:t>AAAA:BB00::</w:t>
      </w:r>
      <w:r w:rsidRPr="00D17E79">
        <w:rPr>
          <w:rFonts w:ascii="Verdana" w:hAnsi="Verdana" w:cs="Arial"/>
          <w:b w:val="0"/>
          <w:sz w:val="20"/>
          <w:szCs w:val="20"/>
        </w:rPr>
        <w:t>/56</w:t>
      </w:r>
      <w:r>
        <w:rPr>
          <w:rFonts w:ascii="Verdana" w:hAnsi="Verdana" w:cs="Arial"/>
          <w:b w:val="0"/>
          <w:sz w:val="20"/>
          <w:szCs w:val="20"/>
        </w:rPr>
        <w:br/>
      </w:r>
      <w:r w:rsidRPr="00D17E79">
        <w:rPr>
          <w:rFonts w:ascii="Verdana" w:hAnsi="Verdana" w:cs="Arial"/>
          <w:b w:val="0"/>
          <w:sz w:val="20"/>
          <w:szCs w:val="20"/>
        </w:rPr>
        <w:t>in vier gleich große Teilnetze aufgeteilt werden.</w:t>
      </w:r>
    </w:p>
    <w:p w14:paraId="3B8F1D62" w14:textId="77777777" w:rsidR="00921DE5" w:rsidRDefault="00D17E79" w:rsidP="00D17E79">
      <w:pPr>
        <w:pStyle w:val="Formatvorlage1"/>
        <w:ind w:left="1985"/>
        <w:jc w:val="left"/>
        <w:rPr>
          <w:rFonts w:ascii="Verdana" w:hAnsi="Verdana" w:cs="Arial"/>
          <w:b w:val="0"/>
          <w:sz w:val="20"/>
          <w:szCs w:val="20"/>
        </w:rPr>
      </w:pPr>
      <w:r w:rsidRPr="00D17E79">
        <w:rPr>
          <w:rFonts w:ascii="Verdana" w:hAnsi="Verdana" w:cs="Arial"/>
          <w:b w:val="0"/>
          <w:sz w:val="20"/>
          <w:szCs w:val="20"/>
        </w:rPr>
        <w:t>Ergänzen Si</w:t>
      </w:r>
      <w:r>
        <w:rPr>
          <w:rFonts w:ascii="Verdana" w:hAnsi="Verdana" w:cs="Arial"/>
          <w:b w:val="0"/>
          <w:sz w:val="20"/>
          <w:szCs w:val="20"/>
        </w:rPr>
        <w:t>e jewei</w:t>
      </w:r>
      <w:r w:rsidRPr="00D17E79">
        <w:rPr>
          <w:rFonts w:ascii="Verdana" w:hAnsi="Verdana" w:cs="Arial"/>
          <w:b w:val="0"/>
          <w:sz w:val="20"/>
          <w:szCs w:val="20"/>
        </w:rPr>
        <w:t>ls die Netzadresse der Subnetze 2 - 4:</w:t>
      </w:r>
    </w:p>
    <w:tbl>
      <w:tblPr>
        <w:tblStyle w:val="Tabellenraster"/>
        <w:tblW w:w="0" w:type="auto"/>
        <w:tblInd w:w="1985" w:type="dxa"/>
        <w:tblLook w:val="04A0" w:firstRow="1" w:lastRow="0" w:firstColumn="1" w:lastColumn="0" w:noHBand="0" w:noVBand="1"/>
      </w:tblPr>
      <w:tblGrid>
        <w:gridCol w:w="1271"/>
        <w:gridCol w:w="6654"/>
      </w:tblGrid>
      <w:tr w:rsidR="00D17E79" w14:paraId="7B21152F" w14:textId="77777777" w:rsidTr="00D17E79">
        <w:tc>
          <w:tcPr>
            <w:tcW w:w="1271" w:type="dxa"/>
          </w:tcPr>
          <w:p w14:paraId="7C670F4A" w14:textId="77777777" w:rsidR="00D17E79" w:rsidRDefault="00D17E79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Netz</w:t>
            </w:r>
          </w:p>
        </w:tc>
        <w:tc>
          <w:tcPr>
            <w:tcW w:w="6654" w:type="dxa"/>
          </w:tcPr>
          <w:p w14:paraId="18C29028" w14:textId="77777777" w:rsidR="00D17E79" w:rsidRDefault="00D17E79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Adresse</w:t>
            </w:r>
          </w:p>
        </w:tc>
      </w:tr>
      <w:tr w:rsidR="00D17E79" w14:paraId="135FC94B" w14:textId="77777777" w:rsidTr="00D17E79">
        <w:tc>
          <w:tcPr>
            <w:tcW w:w="1271" w:type="dxa"/>
          </w:tcPr>
          <w:p w14:paraId="3F36B74B" w14:textId="77777777" w:rsidR="00D17E79" w:rsidRDefault="00D17E79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6654" w:type="dxa"/>
          </w:tcPr>
          <w:p w14:paraId="31227E9B" w14:textId="77777777" w:rsidR="00D17E79" w:rsidRDefault="00A97BCA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2001:db8:AAAA:BB00</w:t>
            </w:r>
            <w:r w:rsidR="00E242A4" w:rsidRPr="00A97BCA">
              <w:rPr>
                <w:rFonts w:ascii="Verdana" w:hAnsi="Verdana" w:cs="Arial"/>
                <w:b w:val="0"/>
                <w:sz w:val="20"/>
                <w:szCs w:val="20"/>
              </w:rPr>
              <w:t>::</w:t>
            </w:r>
          </w:p>
        </w:tc>
      </w:tr>
      <w:tr w:rsidR="00D17E79" w14:paraId="48B9B0B8" w14:textId="77777777" w:rsidTr="00D17E79">
        <w:tc>
          <w:tcPr>
            <w:tcW w:w="1271" w:type="dxa"/>
          </w:tcPr>
          <w:p w14:paraId="5CB9F293" w14:textId="77777777" w:rsidR="00D17E79" w:rsidRDefault="00D17E79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6654" w:type="dxa"/>
          </w:tcPr>
          <w:p w14:paraId="649BD14F" w14:textId="77777777" w:rsidR="00D17E79" w:rsidRDefault="00A97BCA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2001:db8</w:t>
            </w:r>
            <w:r w:rsidRPr="00A97BCA">
              <w:rPr>
                <w:rFonts w:ascii="Verdana" w:hAnsi="Verdana" w:cs="Arial"/>
                <w:b w:val="0"/>
                <w:sz w:val="20"/>
                <w:szCs w:val="20"/>
              </w:rPr>
              <w:t>:AAAA:BB</w:t>
            </w:r>
            <w:r w:rsidRPr="00A97BCA">
              <w:rPr>
                <w:rFonts w:ascii="Verdana" w:hAnsi="Verdana" w:cs="Arial"/>
                <w:b w:val="0"/>
                <w:color w:val="FF0000"/>
                <w:sz w:val="20"/>
                <w:szCs w:val="20"/>
              </w:rPr>
              <w:t>40::</w:t>
            </w:r>
          </w:p>
        </w:tc>
      </w:tr>
      <w:tr w:rsidR="00D17E79" w14:paraId="61EF5334" w14:textId="77777777" w:rsidTr="00D17E79">
        <w:tc>
          <w:tcPr>
            <w:tcW w:w="1271" w:type="dxa"/>
          </w:tcPr>
          <w:p w14:paraId="16BD67B3" w14:textId="77777777" w:rsidR="00D17E79" w:rsidRDefault="00D17E79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6654" w:type="dxa"/>
          </w:tcPr>
          <w:p w14:paraId="7B40043B" w14:textId="77777777" w:rsidR="00D17E79" w:rsidRDefault="00A97BCA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2001:db8</w:t>
            </w:r>
            <w:r w:rsidRPr="00A97BCA">
              <w:rPr>
                <w:rFonts w:ascii="Verdana" w:hAnsi="Verdana" w:cs="Arial"/>
                <w:b w:val="0"/>
                <w:sz w:val="20"/>
                <w:szCs w:val="20"/>
              </w:rPr>
              <w:t>:AAAA:BB</w:t>
            </w:r>
            <w:r w:rsidRPr="00A97BCA">
              <w:rPr>
                <w:rFonts w:ascii="Verdana" w:hAnsi="Verdana" w:cs="Arial"/>
                <w:b w:val="0"/>
                <w:color w:val="FF0000"/>
                <w:sz w:val="20"/>
                <w:szCs w:val="20"/>
              </w:rPr>
              <w:t>80::</w:t>
            </w:r>
          </w:p>
        </w:tc>
      </w:tr>
      <w:tr w:rsidR="00D17E79" w14:paraId="7B65B243" w14:textId="77777777" w:rsidTr="00D17E79">
        <w:tc>
          <w:tcPr>
            <w:tcW w:w="1271" w:type="dxa"/>
          </w:tcPr>
          <w:p w14:paraId="3557D0D3" w14:textId="77777777" w:rsidR="00D17E79" w:rsidRDefault="00D17E79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4</w:t>
            </w:r>
          </w:p>
        </w:tc>
        <w:tc>
          <w:tcPr>
            <w:tcW w:w="6654" w:type="dxa"/>
          </w:tcPr>
          <w:p w14:paraId="04F30DD1" w14:textId="77777777" w:rsidR="00D17E79" w:rsidRDefault="00A97BCA" w:rsidP="00D17E79">
            <w:pPr>
              <w:pStyle w:val="Formatvorlage1"/>
              <w:jc w:val="left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2001:db8</w:t>
            </w:r>
            <w:r w:rsidRPr="00A97BCA">
              <w:rPr>
                <w:rFonts w:ascii="Verdana" w:hAnsi="Verdana" w:cs="Arial"/>
                <w:b w:val="0"/>
                <w:sz w:val="20"/>
                <w:szCs w:val="20"/>
              </w:rPr>
              <w:t>:AAAA:BB</w:t>
            </w:r>
            <w:r w:rsidRPr="00A97BCA">
              <w:rPr>
                <w:rFonts w:ascii="Verdana" w:hAnsi="Verdana" w:cs="Arial"/>
                <w:b w:val="0"/>
                <w:color w:val="FF0000"/>
                <w:sz w:val="20"/>
                <w:szCs w:val="20"/>
              </w:rPr>
              <w:t>C0::</w:t>
            </w:r>
          </w:p>
        </w:tc>
      </w:tr>
    </w:tbl>
    <w:p w14:paraId="07749C0B" w14:textId="77777777" w:rsidR="00D17E79" w:rsidRDefault="00D17E79" w:rsidP="00D17E79">
      <w:pPr>
        <w:pStyle w:val="Formatvorlage1"/>
        <w:ind w:left="1985"/>
        <w:jc w:val="left"/>
        <w:rPr>
          <w:rFonts w:ascii="Verdana" w:hAnsi="Verdana" w:cs="Arial"/>
          <w:b w:val="0"/>
          <w:sz w:val="20"/>
          <w:szCs w:val="20"/>
        </w:rPr>
      </w:pPr>
    </w:p>
    <w:p w14:paraId="1F931476" w14:textId="77777777" w:rsidR="00D17E79" w:rsidRPr="0086054B" w:rsidRDefault="0086054B" w:rsidP="0086054B">
      <w:pPr>
        <w:suppressAutoHyphens w:val="0"/>
        <w:rPr>
          <w:rFonts w:ascii="Verdana" w:hAnsi="Verdana" w:cs="Arial"/>
          <w:bCs/>
          <w:sz w:val="20"/>
          <w:szCs w:val="20"/>
          <w:lang w:eastAsia="de-DE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884AAC3" w14:textId="77777777" w:rsidR="00D17E79" w:rsidRDefault="00C73468" w:rsidP="00C73468">
      <w:pPr>
        <w:pStyle w:val="Formatvorlage1"/>
        <w:numPr>
          <w:ilvl w:val="0"/>
          <w:numId w:val="10"/>
        </w:numPr>
        <w:jc w:val="left"/>
        <w:rPr>
          <w:rFonts w:ascii="Verdana" w:hAnsi="Verdana" w:cs="Arial"/>
          <w:b w:val="0"/>
          <w:color w:val="548DD4" w:themeColor="text2" w:themeTint="99"/>
          <w:sz w:val="22"/>
          <w:szCs w:val="22"/>
        </w:rPr>
      </w:pPr>
      <w:r w:rsidRPr="00C73468">
        <w:rPr>
          <w:rFonts w:ascii="Verdana" w:hAnsi="Verdana" w:cs="Arial"/>
          <w:b w:val="0"/>
          <w:color w:val="548DD4" w:themeColor="text2" w:themeTint="99"/>
          <w:sz w:val="22"/>
          <w:szCs w:val="22"/>
        </w:rPr>
        <w:lastRenderedPageBreak/>
        <w:t xml:space="preserve">Sie sind </w:t>
      </w:r>
      <w:r w:rsidR="0086054B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Mitarbeiter/</w:t>
      </w:r>
      <w:r w:rsidRPr="00C73468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 xml:space="preserve">-in der GANF GmbH, einem </w:t>
      </w:r>
      <w:r w:rsidR="0086054B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IT</w:t>
      </w:r>
      <w:r w:rsidRPr="00C73468">
        <w:rPr>
          <w:rFonts w:ascii="Verdana" w:hAnsi="Verdana" w:cs="Arial"/>
          <w:b w:val="0"/>
          <w:color w:val="548DD4" w:themeColor="text2" w:themeTint="99"/>
          <w:sz w:val="22"/>
          <w:szCs w:val="22"/>
        </w:rPr>
        <w:t>-Dienstleister. Die GANF GmbH berät die Beruflichen Schulen N-Stadt.</w:t>
      </w:r>
    </w:p>
    <w:p w14:paraId="4497E803" w14:textId="77777777" w:rsidR="0086054B" w:rsidRDefault="0086054B" w:rsidP="0086054B">
      <w:pPr>
        <w:pStyle w:val="Formatvorlage1"/>
        <w:jc w:val="left"/>
        <w:rPr>
          <w:rFonts w:ascii="Verdana" w:hAnsi="Verdana" w:cs="Arial"/>
          <w:b w:val="0"/>
          <w:color w:val="548DD4" w:themeColor="text2" w:themeTint="99"/>
          <w:sz w:val="22"/>
          <w:szCs w:val="22"/>
        </w:rPr>
      </w:pPr>
    </w:p>
    <w:p w14:paraId="12AC8785" w14:textId="77777777" w:rsidR="0086054B" w:rsidRPr="00004BA9" w:rsidRDefault="0086054B" w:rsidP="0086054B">
      <w:pPr>
        <w:pStyle w:val="Formatvorlage1"/>
        <w:numPr>
          <w:ilvl w:val="0"/>
          <w:numId w:val="16"/>
        </w:numPr>
        <w:ind w:left="1134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Die Administratoren der Beruflichen Schulen in N-Stadt überlegen, das IPv4-Protokoll durch </w:t>
      </w:r>
      <w:r w:rsidR="00F82630">
        <w:rPr>
          <w:rFonts w:ascii="Verdana" w:hAnsi="Verdana" w:cs="Arial"/>
          <w:b w:val="0"/>
          <w:color w:val="000000" w:themeColor="text1"/>
          <w:sz w:val="20"/>
          <w:szCs w:val="20"/>
        </w:rPr>
        <w:t>IPv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6 zu ersetzen.</w:t>
      </w:r>
    </w:p>
    <w:p w14:paraId="7FD7B747" w14:textId="77777777" w:rsidR="0086054B" w:rsidRDefault="0086054B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  <w:r w:rsidRPr="00004BA9">
        <w:rPr>
          <w:rFonts w:ascii="Verdana" w:hAnsi="Verdana" w:cs="Arial"/>
          <w:b w:val="0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7DDDC6" wp14:editId="01B1A3FD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591175" cy="1404620"/>
                <wp:effectExtent l="0" t="0" r="28575" b="2222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89970" w14:textId="77777777" w:rsidR="0086054B" w:rsidRPr="00AD373B" w:rsidRDefault="0086054B" w:rsidP="0086054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- Wesentlich größerer Adressraum durch 128 Bit Adressen</w:t>
                            </w:r>
                          </w:p>
                          <w:p w14:paraId="5C73519A" w14:textId="77777777" w:rsidR="0086054B" w:rsidRPr="00AD373B" w:rsidRDefault="0086054B" w:rsidP="0086054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- Schnelleres Routing (Wegfall der IP-Header-Chekum, Flowlabel)</w:t>
                            </w:r>
                          </w:p>
                          <w:p w14:paraId="4F0E5AB5" w14:textId="77777777" w:rsidR="0086054B" w:rsidRPr="00AD373B" w:rsidRDefault="0086054B" w:rsidP="0086054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- Mobile IP-Adresse</w:t>
                            </w:r>
                          </w:p>
                          <w:p w14:paraId="74BAC2D1" w14:textId="77777777" w:rsidR="0086054B" w:rsidRPr="00AD373B" w:rsidRDefault="0086054B" w:rsidP="0086054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- Autokonfiguration der Clients</w:t>
                            </w:r>
                          </w:p>
                          <w:p w14:paraId="3BD0CFCD" w14:textId="77777777" w:rsidR="0086054B" w:rsidRPr="00AD373B" w:rsidRDefault="0086054B" w:rsidP="0086054B">
                            <w:pP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- u.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DDDC6" id="_x0000_s1031" type="#_x0000_t202" style="position:absolute;left:0;text-align:left;margin-left:389.05pt;margin-top:19.7pt;width:440.2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">
                <v:textbox style="mso-fit-shape-to-text:t">
                  <w:txbxContent>
                    <w:p w14:paraId="5D889970" w14:textId="77777777" w:rsidR="0086054B" w:rsidRPr="00AD373B" w:rsidRDefault="0086054B" w:rsidP="0086054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- Wesentlich größerer Adressraum durch 128 Bit Adressen</w:t>
                      </w:r>
                    </w:p>
                    <w:p w14:paraId="5C73519A" w14:textId="77777777" w:rsidR="0086054B" w:rsidRPr="00AD373B" w:rsidRDefault="0086054B" w:rsidP="0086054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- Schnelleres Routing (Wegfall der IP-Header-Chekum, Flowlabel)</w:t>
                      </w:r>
                    </w:p>
                    <w:p w14:paraId="4F0E5AB5" w14:textId="77777777" w:rsidR="0086054B" w:rsidRPr="00AD373B" w:rsidRDefault="0086054B" w:rsidP="0086054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- Mobile IP-Adresse</w:t>
                      </w:r>
                    </w:p>
                    <w:p w14:paraId="74BAC2D1" w14:textId="77777777" w:rsidR="0086054B" w:rsidRPr="00AD373B" w:rsidRDefault="0086054B" w:rsidP="0086054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- Autokonfiguration der Clients</w:t>
                      </w:r>
                    </w:p>
                    <w:p w14:paraId="3BD0CFCD" w14:textId="77777777" w:rsidR="0086054B" w:rsidRPr="00AD373B" w:rsidRDefault="0086054B" w:rsidP="0086054B">
                      <w:pPr>
                        <w:rPr>
                          <w:rFonts w:ascii="Verdana" w:hAnsi="Verdana"/>
                          <w:color w:val="FF0000"/>
                          <w:sz w:val="20"/>
                          <w:szCs w:val="20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- u. 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Nennen Sie drei Vorteile, die </w:t>
      </w:r>
      <w:r w:rsidR="00F82630">
        <w:rPr>
          <w:rFonts w:ascii="Verdana" w:hAnsi="Verdana" w:cs="Arial"/>
          <w:b w:val="0"/>
          <w:color w:val="000000" w:themeColor="text1"/>
          <w:sz w:val="20"/>
          <w:szCs w:val="20"/>
        </w:rPr>
        <w:t>das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 IPv6-Protokoll gegenüber der Version 4 bietet!</w:t>
      </w:r>
    </w:p>
    <w:p w14:paraId="119F2751" w14:textId="77777777" w:rsidR="0086054B" w:rsidRDefault="0086054B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21B4001B" w14:textId="77777777" w:rsidR="0086054B" w:rsidRPr="00004BA9" w:rsidRDefault="0086054B" w:rsidP="0086054B">
      <w:pPr>
        <w:pStyle w:val="Formatvorlage1"/>
        <w:numPr>
          <w:ilvl w:val="0"/>
          <w:numId w:val="16"/>
        </w:numPr>
        <w:ind w:left="1134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Von der zentralen DV-Abteilung der Stadtverwaltung wurde den Beruflichen Schulen N-Stadt folgendes IP</w:t>
      </w:r>
      <w:r w:rsidR="00F82630">
        <w:rPr>
          <w:rFonts w:ascii="Verdana" w:hAnsi="Verdana" w:cs="Arial"/>
          <w:b w:val="0"/>
          <w:color w:val="000000" w:themeColor="text1"/>
          <w:sz w:val="20"/>
          <w:szCs w:val="20"/>
        </w:rPr>
        <w:t>v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6-Net</w:t>
      </w:r>
      <w:r w:rsidR="00F82630">
        <w:rPr>
          <w:rFonts w:ascii="Verdana" w:hAnsi="Verdana" w:cs="Arial"/>
          <w:b w:val="0"/>
          <w:color w:val="000000" w:themeColor="text1"/>
          <w:sz w:val="20"/>
          <w:szCs w:val="20"/>
        </w:rPr>
        <w:t>z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werk zur Verfügung gestellt:</w:t>
      </w:r>
    </w:p>
    <w:p w14:paraId="1174CFB2" w14:textId="77777777" w:rsidR="0086054B" w:rsidRPr="00004BA9" w:rsidRDefault="0086054B" w:rsidP="0086054B">
      <w:pPr>
        <w:pStyle w:val="Formatvorlage1"/>
        <w:ind w:left="1134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2001:0DB8:0045:0C00::/60</w:t>
      </w:r>
    </w:p>
    <w:p w14:paraId="4950A8DE" w14:textId="77777777" w:rsidR="0086054B" w:rsidRPr="002A66F4" w:rsidRDefault="002A66F4" w:rsidP="002A66F4">
      <w:pPr>
        <w:pStyle w:val="Formatvorlage1"/>
        <w:numPr>
          <w:ilvl w:val="4"/>
          <w:numId w:val="13"/>
        </w:numPr>
        <w:ind w:left="1985" w:hanging="545"/>
        <w:jc w:val="left"/>
        <w:rPr>
          <w:rFonts w:ascii="Verdana" w:hAnsi="Verdana" w:cs="Arial"/>
          <w:b w:val="0"/>
          <w:sz w:val="20"/>
          <w:szCs w:val="20"/>
        </w:rPr>
      </w:pPr>
      <w:r w:rsidRPr="002A66F4">
        <w:rPr>
          <w:rFonts w:ascii="Verdana" w:hAnsi="Verdana" w:cs="Arial"/>
          <w:b w:val="0"/>
          <w:sz w:val="20"/>
          <w:szCs w:val="20"/>
        </w:rPr>
        <w:t>Geben Sie die IPv6-Netzadresse in verkürzter Schreibweise wieder.</w:t>
      </w:r>
    </w:p>
    <w:p w14:paraId="366B383F" w14:textId="77777777" w:rsidR="0086054B" w:rsidRDefault="002A66F4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  <w:r w:rsidRPr="002A66F4">
        <w:rPr>
          <w:rFonts w:ascii="Verdana" w:hAnsi="Verdana" w:cs="Arial"/>
          <w:b w:val="0"/>
          <w:noProof/>
          <w:color w:val="56565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ECD716" wp14:editId="170426FC">
                <wp:simplePos x="0" y="0"/>
                <wp:positionH relativeFrom="margin">
                  <wp:posOffset>866775</wp:posOffset>
                </wp:positionH>
                <wp:positionV relativeFrom="paragraph">
                  <wp:posOffset>17145</wp:posOffset>
                </wp:positionV>
                <wp:extent cx="4781550" cy="352425"/>
                <wp:effectExtent l="0" t="0" r="19050" b="2857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746E" w14:textId="77777777" w:rsidR="002A66F4" w:rsidRPr="00AD373B" w:rsidRDefault="002A66F4">
                            <w:pP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D373B">
                              <w:rPr>
                                <w:rFonts w:ascii="Verdana" w:hAnsi="Verdana" w:cs="Courier"/>
                                <w:bCs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2001:DB8:45:C00::/60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D716" id="_x0000_s1032" type="#_x0000_t202" style="position:absolute;left:0;text-align:left;margin-left:68.25pt;margin-top:1.35pt;width:376.5pt;height:2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">
                <v:textbox>
                  <w:txbxContent>
                    <w:p w14:paraId="0092746E" w14:textId="77777777" w:rsidR="002A66F4" w:rsidRPr="00AD373B" w:rsidRDefault="002A66F4">
                      <w:pPr>
                        <w:rPr>
                          <w:rFonts w:ascii="Verdana" w:hAnsi="Verdana"/>
                          <w:color w:val="FF0000"/>
                          <w:sz w:val="20"/>
                          <w:szCs w:val="20"/>
                        </w:rPr>
                      </w:pPr>
                      <w:r w:rsidRPr="00AD373B">
                        <w:rPr>
                          <w:rFonts w:ascii="Verdana" w:hAnsi="Verdana" w:cs="Courier"/>
                          <w:bCs/>
                          <w:color w:val="FF0000"/>
                          <w:sz w:val="20"/>
                          <w:szCs w:val="20"/>
                          <w:lang w:eastAsia="de-DE"/>
                        </w:rPr>
                        <w:t>2001:DB8:45:C00::/60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599C6E" w14:textId="77777777" w:rsidR="0086054B" w:rsidRDefault="0086054B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6AD3161A" w14:textId="77777777" w:rsidR="002A66F4" w:rsidRPr="002A66F4" w:rsidRDefault="002A66F4" w:rsidP="002A66F4">
      <w:pPr>
        <w:pStyle w:val="Formatvorlage1"/>
        <w:numPr>
          <w:ilvl w:val="4"/>
          <w:numId w:val="19"/>
        </w:numPr>
        <w:ind w:left="1985" w:hanging="502"/>
        <w:jc w:val="left"/>
        <w:rPr>
          <w:rFonts w:ascii="Verdana" w:hAnsi="Verdana" w:cs="Arial"/>
          <w:b w:val="0"/>
          <w:sz w:val="20"/>
          <w:szCs w:val="20"/>
        </w:rPr>
      </w:pPr>
      <w:r w:rsidRPr="002A66F4">
        <w:rPr>
          <w:rFonts w:ascii="Verdana" w:hAnsi="Verdana" w:cs="Arial"/>
          <w:b w:val="0"/>
          <w:sz w:val="20"/>
          <w:szCs w:val="20"/>
        </w:rPr>
        <w:t>Ermitteln Sie unter Angabe des Rechenweges, wie viele Subnetze die Administratoren der Beruflichen Schulen N-Stadt maximal bilden können.</w:t>
      </w:r>
    </w:p>
    <w:p w14:paraId="3F03E419" w14:textId="77777777" w:rsidR="002A66F4" w:rsidRDefault="002A66F4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  <w:r w:rsidRPr="002A66F4">
        <w:rPr>
          <w:rFonts w:ascii="Verdana" w:hAnsi="Verdana" w:cs="Arial"/>
          <w:b w:val="0"/>
          <w:noProof/>
          <w:color w:val="56565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55860AD" wp14:editId="7A817921">
                <wp:simplePos x="0" y="0"/>
                <wp:positionH relativeFrom="column">
                  <wp:posOffset>822960</wp:posOffset>
                </wp:positionH>
                <wp:positionV relativeFrom="paragraph">
                  <wp:posOffset>5715</wp:posOffset>
                </wp:positionV>
                <wp:extent cx="4686300" cy="1404620"/>
                <wp:effectExtent l="0" t="0" r="19050" b="1778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575B8" w14:textId="77777777" w:rsidR="002A66F4" w:rsidRPr="00AD373B" w:rsidRDefault="002A66F4" w:rsidP="002A66F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16 Subnetze</w:t>
                            </w:r>
                          </w:p>
                          <w:p w14:paraId="0E92057A" w14:textId="77777777" w:rsidR="002A66F4" w:rsidRPr="00AD373B" w:rsidRDefault="002A66F4" w:rsidP="002A66F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64 Bit Netz-ID </w:t>
                            </w:r>
                            <w:r w:rsidR="00F82630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(1</w:t>
                            </w: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28 Bit IPv6 Adresse - 64 Bit Host-I</w:t>
                            </w:r>
                            <w:r w:rsidR="00F82630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dentifi</w:t>
                            </w: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er)</w:t>
                            </w:r>
                          </w:p>
                          <w:p w14:paraId="12E8CB3A" w14:textId="77777777" w:rsidR="002A66F4" w:rsidRPr="00AD373B" w:rsidRDefault="002A66F4" w:rsidP="002A66F4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60 Bit sind bereits vorgegeben, verbleiben 4 Bit zur eigenen Verfügung -&gt; 2^4 = 16 Subnetze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860AD" id="_x0000_s1033" type="#_x0000_t202" style="position:absolute;left:0;text-align:left;margin-left:64.8pt;margin-top:.45pt;width:36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">
                <v:textbox style="mso-fit-shape-to-text:t">
                  <w:txbxContent>
                    <w:p w14:paraId="695575B8" w14:textId="77777777" w:rsidR="002A66F4" w:rsidRPr="00AD373B" w:rsidRDefault="002A66F4" w:rsidP="002A66F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16 Subnetze</w:t>
                      </w:r>
                    </w:p>
                    <w:p w14:paraId="0E92057A" w14:textId="77777777" w:rsidR="002A66F4" w:rsidRPr="00AD373B" w:rsidRDefault="002A66F4" w:rsidP="002A66F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64 Bit Netz-ID </w:t>
                      </w:r>
                      <w:r w:rsidR="00F82630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(1</w:t>
                      </w: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28 Bit IPv6 Adresse - 64 Bit Host-I</w:t>
                      </w:r>
                      <w:r w:rsidR="00F82630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dentifi</w:t>
                      </w: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er)</w:t>
                      </w:r>
                    </w:p>
                    <w:p w14:paraId="12E8CB3A" w14:textId="77777777" w:rsidR="002A66F4" w:rsidRPr="00AD373B" w:rsidRDefault="002A66F4" w:rsidP="002A66F4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60 Bit sind bereits vorgegeben, verbleiben 4 Bit zur eigenen Verfügung -&gt; 2^4 = 16 Subnetze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526847" w14:textId="77777777" w:rsidR="002A66F4" w:rsidRDefault="002A66F4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5B77336C" w14:textId="77777777" w:rsidR="002A66F4" w:rsidRDefault="002A66F4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06FCA8F4" w14:textId="77777777" w:rsidR="002A66F4" w:rsidRDefault="002A66F4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25EA4FA4" w14:textId="77777777" w:rsidR="00AD373B" w:rsidRDefault="00AD373B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28FE067E" w14:textId="77777777" w:rsidR="002A66F4" w:rsidRPr="00AD373B" w:rsidRDefault="00AD373B" w:rsidP="00AD373B">
      <w:pPr>
        <w:pStyle w:val="Formatvorlage1"/>
        <w:numPr>
          <w:ilvl w:val="0"/>
          <w:numId w:val="16"/>
        </w:numPr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  <w:r w:rsidRPr="00004BA9">
        <w:rPr>
          <w:rFonts w:ascii="Verdana" w:hAnsi="Verdana" w:cs="Arial"/>
          <w:b w:val="0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10CE3D" wp14:editId="23C4DFB1">
                <wp:simplePos x="0" y="0"/>
                <wp:positionH relativeFrom="margin">
                  <wp:align>right</wp:align>
                </wp:positionH>
                <wp:positionV relativeFrom="paragraph">
                  <wp:posOffset>553085</wp:posOffset>
                </wp:positionV>
                <wp:extent cx="5495925" cy="1404620"/>
                <wp:effectExtent l="0" t="0" r="28575" b="2159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4557" w14:textId="77777777" w:rsidR="00AD373B" w:rsidRPr="00AD373B" w:rsidRDefault="00AD373B" w:rsidP="00AD373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Auf dem Host sind sowohl das </w:t>
                            </w:r>
                            <w:r w:rsidR="00F82630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IP</w:t>
                            </w: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v4- als auch das </w:t>
                            </w:r>
                            <w:r w:rsidR="00F82630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IP</w:t>
                            </w:r>
                            <w:r w:rsidRPr="00AD373B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v6-Protokoll konfiguriert und aktiviert.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0CE3D" id="_x0000_s1034" type="#_x0000_t202" style="position:absolute;left:0;text-align:left;margin-left:381.55pt;margin-top:43.55pt;width:432.7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">
                <v:textbox style="mso-fit-shape-to-text:t">
                  <w:txbxContent>
                    <w:p w14:paraId="4A3D4557" w14:textId="77777777" w:rsidR="00AD373B" w:rsidRPr="00AD373B" w:rsidRDefault="00AD373B" w:rsidP="00AD373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Auf dem Host sind sowohl das </w:t>
                      </w:r>
                      <w:r w:rsidR="00F82630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IP</w:t>
                      </w: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v4- als auch das </w:t>
                      </w:r>
                      <w:r w:rsidR="00F82630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IP</w:t>
                      </w:r>
                      <w:r w:rsidRPr="00AD373B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v6-Protokoll konfiguriert und aktiviert.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6F4"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Zu Testzwecken haben die Administratoren einige Hosts im Dual-Stack konfiguriert.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 </w:t>
      </w:r>
      <w:r w:rsidR="002A66F4"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Erläutern Sie den Begriff „Dual-Stack".</w:t>
      </w:r>
    </w:p>
    <w:p w14:paraId="344BE74A" w14:textId="77777777" w:rsidR="00AD373B" w:rsidRDefault="00AD373B">
      <w:pPr>
        <w:suppressAutoHyphens w:val="0"/>
        <w:rPr>
          <w:rFonts w:ascii="Verdana" w:hAnsi="Verdana" w:cs="Arial"/>
          <w:bCs/>
          <w:color w:val="565654"/>
          <w:sz w:val="20"/>
          <w:szCs w:val="20"/>
          <w:lang w:eastAsia="de-DE"/>
        </w:rPr>
      </w:pPr>
      <w:r>
        <w:rPr>
          <w:rFonts w:ascii="Verdana" w:hAnsi="Verdana" w:cs="Arial"/>
          <w:b/>
          <w:color w:val="565654"/>
          <w:sz w:val="20"/>
          <w:szCs w:val="20"/>
        </w:rPr>
        <w:br w:type="page"/>
      </w:r>
    </w:p>
    <w:p w14:paraId="5EF4E1B7" w14:textId="77777777" w:rsidR="002A66F4" w:rsidRDefault="002A66F4" w:rsidP="0086054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73840F88" w14:textId="77777777" w:rsidR="00AD373B" w:rsidRDefault="00AD373B" w:rsidP="00AD373B">
      <w:pPr>
        <w:pStyle w:val="Formatvorlage1"/>
        <w:numPr>
          <w:ilvl w:val="0"/>
          <w:numId w:val="16"/>
        </w:numPr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  <w:r w:rsidRPr="00004BA9">
        <w:rPr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52C6417F" wp14:editId="1ACB87D2">
            <wp:simplePos x="0" y="0"/>
            <wp:positionH relativeFrom="column">
              <wp:posOffset>10160</wp:posOffset>
            </wp:positionH>
            <wp:positionV relativeFrom="paragraph">
              <wp:posOffset>188595</wp:posOffset>
            </wp:positionV>
            <wp:extent cx="6299200" cy="2780030"/>
            <wp:effectExtent l="0" t="0" r="6350" b="1270"/>
            <wp:wrapTight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Sie überprüfen die IP-Konfiguration einer Workstation:</w:t>
      </w:r>
    </w:p>
    <w:p w14:paraId="2C54BD62" w14:textId="77777777" w:rsidR="00AD373B" w:rsidRDefault="00AD373B" w:rsidP="00AD373B">
      <w:pPr>
        <w:pStyle w:val="Formatvorlage1"/>
        <w:ind w:left="1134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49F21E82" w14:textId="77777777" w:rsidR="00AD373B" w:rsidRPr="00004BA9" w:rsidRDefault="00AD373B" w:rsidP="00AD373B">
      <w:pPr>
        <w:pStyle w:val="Formatvorlage1"/>
        <w:numPr>
          <w:ilvl w:val="4"/>
          <w:numId w:val="13"/>
        </w:numPr>
        <w:ind w:left="1985" w:hanging="545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004BA9">
        <w:rPr>
          <w:rFonts w:ascii="Verdana" w:hAnsi="Verdana" w:cs="Arial"/>
          <w:b w:val="0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263F3C" wp14:editId="0F54A044">
                <wp:simplePos x="0" y="0"/>
                <wp:positionH relativeFrom="column">
                  <wp:posOffset>1280160</wp:posOffset>
                </wp:positionH>
                <wp:positionV relativeFrom="paragraph">
                  <wp:posOffset>232410</wp:posOffset>
                </wp:positionV>
                <wp:extent cx="2360930" cy="1404620"/>
                <wp:effectExtent l="0" t="0" r="22860" b="1143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7EA7F" w14:textId="77777777" w:rsidR="00AD373B" w:rsidRPr="00AD373B" w:rsidRDefault="00AD373B">
                            <w:pP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fe80::2e0:81ff:fe55:32a7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63F3C" id="_x0000_s1035" type="#_x0000_t202" style="position:absolute;left:0;text-align:left;margin-left:100.8pt;margin-top:18.3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">
                <v:textbox style="mso-fit-shape-to-text:t">
                  <w:txbxContent>
                    <w:p w14:paraId="4F17EA7F" w14:textId="77777777" w:rsidR="00AD373B" w:rsidRPr="00AD373B" w:rsidRDefault="00AD373B">
                      <w:pPr>
                        <w:rPr>
                          <w:rFonts w:ascii="Verdana" w:hAnsi="Verdana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0000"/>
                          <w:sz w:val="20"/>
                          <w:szCs w:val="20"/>
                          <w:lang w:eastAsia="de-DE"/>
                        </w:rPr>
                        <w:t>fe80::2e0:81ff:fe55:32a7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Nennen Sie die Link-lokale-Adresse der Workstation!</w:t>
      </w:r>
    </w:p>
    <w:p w14:paraId="68894D1F" w14:textId="77777777" w:rsidR="00AD373B" w:rsidRDefault="00AD373B" w:rsidP="00AD373B">
      <w:pPr>
        <w:pStyle w:val="Formatvorlage1"/>
        <w:ind w:left="1985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76608DAD" w14:textId="77777777" w:rsidR="00AD373B" w:rsidRDefault="00AD373B" w:rsidP="00AD373B">
      <w:pPr>
        <w:pStyle w:val="Formatvorlage1"/>
        <w:ind w:left="1985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712829DE" w14:textId="77777777" w:rsidR="00AD373B" w:rsidRPr="00004BA9" w:rsidRDefault="00AD373B" w:rsidP="00AD373B">
      <w:pPr>
        <w:pStyle w:val="Formatvorlage1"/>
        <w:numPr>
          <w:ilvl w:val="4"/>
          <w:numId w:val="22"/>
        </w:numPr>
        <w:ind w:left="1985" w:hanging="545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Nennen Sie die </w:t>
      </w:r>
      <w:r w:rsidR="00F82630">
        <w:rPr>
          <w:rFonts w:ascii="Verdana" w:hAnsi="Verdana" w:cs="Arial"/>
          <w:b w:val="0"/>
          <w:color w:val="000000" w:themeColor="text1"/>
          <w:sz w:val="20"/>
          <w:szCs w:val="20"/>
        </w:rPr>
        <w:t>I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Pv6-Global-Unique-Adresse der Workstation.</w:t>
      </w:r>
    </w:p>
    <w:p w14:paraId="2CDB2BF3" w14:textId="77777777" w:rsidR="00AD373B" w:rsidRDefault="00AD373B" w:rsidP="00AD373B">
      <w:pPr>
        <w:pStyle w:val="Formatvorlage1"/>
        <w:ind w:left="1985"/>
        <w:jc w:val="left"/>
        <w:rPr>
          <w:rFonts w:ascii="Verdana" w:hAnsi="Verdana" w:cs="Arial"/>
          <w:b w:val="0"/>
          <w:color w:val="565654"/>
          <w:sz w:val="20"/>
          <w:szCs w:val="20"/>
        </w:rPr>
      </w:pPr>
      <w:r w:rsidRPr="00AD373B">
        <w:rPr>
          <w:rFonts w:ascii="Verdana" w:hAnsi="Verdana" w:cs="Arial"/>
          <w:b w:val="0"/>
          <w:noProof/>
          <w:color w:val="56565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94FE69" wp14:editId="3AF0D457">
                <wp:simplePos x="0" y="0"/>
                <wp:positionH relativeFrom="column">
                  <wp:posOffset>1289050</wp:posOffset>
                </wp:positionH>
                <wp:positionV relativeFrom="paragraph">
                  <wp:posOffset>12065</wp:posOffset>
                </wp:positionV>
                <wp:extent cx="2733675" cy="1404620"/>
                <wp:effectExtent l="0" t="0" r="28575" b="1206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D04ED" w14:textId="77777777" w:rsidR="00AD373B" w:rsidRPr="00AD373B" w:rsidRDefault="00AB0E6D" w:rsidP="00AD373B">
                            <w:pP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2001:db8</w:t>
                            </w:r>
                            <w:r w:rsidR="008B1519"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:45:c00:2e0:81ff: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fe55:32a7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4FE69" id="_x0000_s1036" type="#_x0000_t202" style="position:absolute;left:0;text-align:left;margin-left:101.5pt;margin-top:.95pt;width:215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">
                <v:textbox style="mso-fit-shape-to-text:t">
                  <w:txbxContent>
                    <w:p w14:paraId="083D04ED" w14:textId="77777777" w:rsidR="00AD373B" w:rsidRPr="00AD373B" w:rsidRDefault="00AB0E6D" w:rsidP="00AD373B">
                      <w:pPr>
                        <w:rPr>
                          <w:rFonts w:ascii="Verdana" w:hAnsi="Verdana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FF0000"/>
                          <w:sz w:val="20"/>
                          <w:szCs w:val="20"/>
                          <w:lang w:eastAsia="de-DE"/>
                        </w:rPr>
                        <w:t>2001:db8</w:t>
                      </w:r>
                      <w:r w:rsidR="008B1519">
                        <w:rPr>
                          <w:rFonts w:ascii="Verdana" w:hAnsi="Verdana"/>
                          <w:color w:val="FF0000"/>
                          <w:sz w:val="20"/>
                          <w:szCs w:val="20"/>
                          <w:lang w:eastAsia="de-DE"/>
                        </w:rPr>
                        <w:t>:45:c00:2e0:81ff:</w:t>
                      </w:r>
                      <w:r>
                        <w:rPr>
                          <w:rFonts w:ascii="Verdana" w:hAnsi="Verdana"/>
                          <w:color w:val="FF0000"/>
                          <w:sz w:val="20"/>
                          <w:szCs w:val="20"/>
                          <w:lang w:eastAsia="de-DE"/>
                        </w:rPr>
                        <w:t>fe55:32a7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31DE52" w14:textId="77777777" w:rsidR="00AD373B" w:rsidRPr="00004BA9" w:rsidRDefault="00AD373B" w:rsidP="00AD373B">
      <w:pPr>
        <w:pStyle w:val="Formatvorlage1"/>
        <w:ind w:left="1985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</w:p>
    <w:p w14:paraId="672ACFD8" w14:textId="77777777" w:rsidR="00AD373B" w:rsidRPr="00004BA9" w:rsidRDefault="008B1519" w:rsidP="008B1519">
      <w:pPr>
        <w:pStyle w:val="Formatvorlage1"/>
        <w:numPr>
          <w:ilvl w:val="4"/>
          <w:numId w:val="23"/>
        </w:numPr>
        <w:ind w:left="1985" w:hanging="545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004BA9">
        <w:rPr>
          <w:rFonts w:ascii="Verdana" w:hAnsi="Verdana" w:cs="Arial"/>
          <w:b w:val="0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40EF169" wp14:editId="0C5020E4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4962525" cy="1638300"/>
                <wp:effectExtent l="0" t="0" r="28575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CD6F8" w14:textId="77777777" w:rsidR="008B1519" w:rsidRPr="008B1519" w:rsidRDefault="008B1519" w:rsidP="008B151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Die globale eindeutige Adresse (öffentliche Adresse) des Clients besteht aus einer 64-Bit-Netz-ID und einer 64-Bit-lnterface-ID. Die lnterface-ID</w:t>
                            </w:r>
                          </w:p>
                          <w:p w14:paraId="041FAE4E" w14:textId="77777777" w:rsidR="008B1519" w:rsidRPr="008B1519" w:rsidRDefault="008B1519" w:rsidP="008B151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wurde aus der MAC-Adresse generiert. Damit ist es möglich, IP-Pakete auf die MAC-Adresse </w:t>
                            </w:r>
                            <w:r w:rsidRPr="008B1519">
                              <w:rPr>
                                <w:rFonts w:ascii="Verdana" w:hAnsi="Verdana" w:cs="Arial"/>
                                <w:iCs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des </w:t>
                            </w: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Hosts zurückverfolgen. Ein anonymes</w:t>
                            </w:r>
                          </w:p>
                          <w:p w14:paraId="4E6EA161" w14:textId="77777777" w:rsidR="008B1519" w:rsidRPr="008B1519" w:rsidRDefault="008B1519" w:rsidP="008B151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Surfen ist damit nicht mehr möglich.</w:t>
                            </w:r>
                          </w:p>
                          <w:p w14:paraId="0531E52D" w14:textId="77777777" w:rsidR="008B1519" w:rsidRPr="008B1519" w:rsidRDefault="008B1519" w:rsidP="008B151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Alternativ:</w:t>
                            </w:r>
                          </w:p>
                          <w:p w14:paraId="6631A824" w14:textId="77777777" w:rsidR="008B1519" w:rsidRPr="008B1519" w:rsidRDefault="008B1519" w:rsidP="008B151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Der Client kann über seine globale eindeutige Adresse (öffentliche Adresse) auch von außen erreicht werden, da im Gegensatz zu IPv4 kein</w:t>
                            </w:r>
                          </w:p>
                          <w:p w14:paraId="1A0C6125" w14:textId="77777777" w:rsidR="008B1519" w:rsidRPr="008B1519" w:rsidRDefault="008B1519" w:rsidP="008B1519">
                            <w:pP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NAT mehr stattfindet. Möglichkeit für einen Angriff auf den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F169" id="_x0000_s1037" type="#_x0000_t202" style="position:absolute;left:0;text-align:left;margin-left:339.55pt;margin-top:37.25pt;width:390.75pt;height:129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">
                <v:textbox>
                  <w:txbxContent>
                    <w:p w14:paraId="268CD6F8" w14:textId="77777777" w:rsidR="008B1519" w:rsidRPr="008B1519" w:rsidRDefault="008B1519" w:rsidP="008B151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Die globale eindeutige Adresse (öffentliche Adresse) des Clients besteht aus einer 64-Bit-Netz-ID und einer 64-Bit-lnterface-ID. Die lnterface-ID</w:t>
                      </w:r>
                    </w:p>
                    <w:p w14:paraId="041FAE4E" w14:textId="77777777" w:rsidR="008B1519" w:rsidRPr="008B1519" w:rsidRDefault="008B1519" w:rsidP="008B151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wurde aus der MAC-Adresse generiert. Damit ist es möglich, IP-Pakete auf die MAC-Adresse </w:t>
                      </w:r>
                      <w:r w:rsidRPr="008B1519">
                        <w:rPr>
                          <w:rFonts w:ascii="Verdana" w:hAnsi="Verdana" w:cs="Arial"/>
                          <w:iCs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des </w:t>
                      </w: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Hosts zurückverfolgen. Ein anonymes</w:t>
                      </w:r>
                    </w:p>
                    <w:p w14:paraId="4E6EA161" w14:textId="77777777" w:rsidR="008B1519" w:rsidRPr="008B1519" w:rsidRDefault="008B1519" w:rsidP="008B151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Surfen ist damit nicht mehr möglich.</w:t>
                      </w:r>
                    </w:p>
                    <w:p w14:paraId="0531E52D" w14:textId="77777777" w:rsidR="008B1519" w:rsidRPr="008B1519" w:rsidRDefault="008B1519" w:rsidP="008B151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Alternativ:</w:t>
                      </w:r>
                    </w:p>
                    <w:p w14:paraId="6631A824" w14:textId="77777777" w:rsidR="008B1519" w:rsidRPr="008B1519" w:rsidRDefault="008B1519" w:rsidP="008B151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Der Client kann über seine globale eindeutige Adresse (öffentliche Adresse) auch von außen erreicht werden, da im Gegensatz zu IPv4 kein</w:t>
                      </w:r>
                    </w:p>
                    <w:p w14:paraId="1A0C6125" w14:textId="77777777" w:rsidR="008B1519" w:rsidRPr="008B1519" w:rsidRDefault="008B1519" w:rsidP="008B1519">
                      <w:pPr>
                        <w:rPr>
                          <w:rFonts w:ascii="Verdana" w:hAnsi="Verdana"/>
                          <w:color w:val="FF0000"/>
                          <w:sz w:val="20"/>
                          <w:szCs w:val="20"/>
                        </w:rPr>
                      </w:pP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NAT mehr stattfindet. Möglichkeit für einen Angriff auf den Client.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 xml:space="preserve">Erläutern Sie, welche Gefahr für den User besteht, wenn die </w:t>
      </w:r>
      <w:r w:rsidR="00F82630">
        <w:rPr>
          <w:rFonts w:ascii="Verdana" w:hAnsi="Verdana" w:cs="Arial"/>
          <w:b w:val="0"/>
          <w:color w:val="000000" w:themeColor="text1"/>
          <w:sz w:val="20"/>
          <w:szCs w:val="20"/>
        </w:rPr>
        <w:t>Workstation mit der I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Pv6-Global-Unique-Adresse im Internet eine Seite besucht.</w:t>
      </w:r>
    </w:p>
    <w:p w14:paraId="70748C93" w14:textId="77777777" w:rsidR="008B1519" w:rsidRDefault="008B1519" w:rsidP="008B1519">
      <w:pPr>
        <w:pStyle w:val="Formatvorlage1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p w14:paraId="4241CDF3" w14:textId="77777777" w:rsidR="008B1519" w:rsidRDefault="008B1519">
      <w:pPr>
        <w:suppressAutoHyphens w:val="0"/>
        <w:rPr>
          <w:rFonts w:ascii="Verdana" w:hAnsi="Verdana" w:cs="Arial"/>
          <w:bCs/>
          <w:color w:val="565654"/>
          <w:sz w:val="20"/>
          <w:szCs w:val="20"/>
          <w:lang w:eastAsia="de-DE"/>
        </w:rPr>
      </w:pPr>
      <w:r>
        <w:rPr>
          <w:rFonts w:ascii="Verdana" w:hAnsi="Verdana" w:cs="Arial"/>
          <w:b/>
          <w:color w:val="565654"/>
          <w:sz w:val="20"/>
          <w:szCs w:val="20"/>
        </w:rPr>
        <w:br w:type="page"/>
      </w:r>
    </w:p>
    <w:p w14:paraId="7186C881" w14:textId="77777777" w:rsidR="008B1519" w:rsidRPr="00004BA9" w:rsidRDefault="008B1519" w:rsidP="008B1519">
      <w:pPr>
        <w:pStyle w:val="Formatvorlage1"/>
        <w:numPr>
          <w:ilvl w:val="4"/>
          <w:numId w:val="24"/>
        </w:numPr>
        <w:ind w:left="1985" w:hanging="502"/>
        <w:jc w:val="left"/>
        <w:rPr>
          <w:rFonts w:ascii="Verdana" w:hAnsi="Verdana" w:cs="Arial"/>
          <w:b w:val="0"/>
          <w:color w:val="000000" w:themeColor="text1"/>
          <w:sz w:val="20"/>
          <w:szCs w:val="20"/>
        </w:rPr>
      </w:pPr>
      <w:r w:rsidRPr="00004BA9">
        <w:rPr>
          <w:rFonts w:ascii="Verdana" w:hAnsi="Verdana" w:cs="Arial"/>
          <w:b w:val="0"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0A72D6" wp14:editId="20E47BCC">
                <wp:simplePos x="0" y="0"/>
                <wp:positionH relativeFrom="margin">
                  <wp:align>right</wp:align>
                </wp:positionH>
                <wp:positionV relativeFrom="paragraph">
                  <wp:posOffset>1297940</wp:posOffset>
                </wp:positionV>
                <wp:extent cx="5943600" cy="1609725"/>
                <wp:effectExtent l="0" t="0" r="19050" b="2857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D801F" w14:textId="77777777" w:rsidR="008B1519" w:rsidRPr="008B1519" w:rsidRDefault="008B1519" w:rsidP="008B151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Auf dem Client ist kein </w:t>
                            </w:r>
                            <w:r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I</w:t>
                            </w: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Pv6-Gateway eingetragen.</w:t>
                            </w:r>
                          </w:p>
                          <w:p w14:paraId="69D8DD28" w14:textId="77777777" w:rsidR="008B1519" w:rsidRPr="008B1519" w:rsidRDefault="008B1519" w:rsidP="008B1519">
                            <w:pPr>
                              <w:rPr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 xml:space="preserve">Dieser muss in der </w:t>
                            </w:r>
                            <w:r w:rsidR="00F82630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I</w:t>
                            </w:r>
                            <w:r w:rsidRPr="008B1519">
                              <w:rPr>
                                <w:rFonts w:ascii="Verdana" w:hAnsi="Verdana" w:cs="Arial"/>
                                <w:color w:val="FF0000"/>
                                <w:sz w:val="20"/>
                                <w:szCs w:val="20"/>
                                <w:lang w:eastAsia="de-DE"/>
                              </w:rPr>
                              <w:t>Pv6-Konfiguration ergänzt werden, um die Kommunikation aus dem eigenen Netz</w:t>
                            </w:r>
                            <w:r w:rsidRPr="008B151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lang w:eastAsia="de-DE"/>
                              </w:rPr>
                              <w:t xml:space="preserve"> heraus zu ermöglichen.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72D6" id="_x0000_s1038" type="#_x0000_t202" style="position:absolute;left:0;text-align:left;margin-left:416.8pt;margin-top:102.2pt;width:468pt;height:126.7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">
                <v:textbox>
                  <w:txbxContent>
                    <w:p w14:paraId="1E6D801F" w14:textId="77777777" w:rsidR="008B1519" w:rsidRPr="008B1519" w:rsidRDefault="008B1519" w:rsidP="008B151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</w:pP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Auf dem Client ist kein </w:t>
                      </w:r>
                      <w:r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I</w:t>
                      </w: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Pv6-Gateway eingetragen.</w:t>
                      </w:r>
                    </w:p>
                    <w:p w14:paraId="69D8DD28" w14:textId="77777777" w:rsidR="008B1519" w:rsidRPr="008B1519" w:rsidRDefault="008B1519" w:rsidP="008B1519">
                      <w:pPr>
                        <w:rPr>
                          <w:rFonts w:ascii="Verdana" w:hAnsi="Verdana"/>
                          <w:color w:val="FF0000"/>
                          <w:sz w:val="20"/>
                          <w:szCs w:val="20"/>
                        </w:rPr>
                      </w:pP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 xml:space="preserve">Dieser muss in der </w:t>
                      </w:r>
                      <w:r w:rsidR="00F82630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I</w:t>
                      </w:r>
                      <w:r w:rsidRPr="008B1519">
                        <w:rPr>
                          <w:rFonts w:ascii="Verdana" w:hAnsi="Verdana" w:cs="Arial"/>
                          <w:color w:val="FF0000"/>
                          <w:sz w:val="20"/>
                          <w:szCs w:val="20"/>
                          <w:lang w:eastAsia="de-DE"/>
                        </w:rPr>
                        <w:t>Pv6-Konfiguration ergänzt werden, um die Kommunikation aus dem eigenen Netz</w:t>
                      </w:r>
                      <w:r w:rsidRPr="008B151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lang w:eastAsia="de-DE"/>
                        </w:rPr>
                        <w:t xml:space="preserve"> heraus zu ermöglichen.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Bei einem Ping-Test von der Workstation zum Server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br/>
        <w:t xml:space="preserve">„ </w:t>
      </w:r>
      <w:r w:rsidR="00C95C66"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2001:db8:45:c0f</w:t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:2ae:3dff:fe45:cd07"</w:t>
      </w:r>
      <w:r w:rsidR="00C95C66"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br/>
      </w:r>
      <w:r w:rsidRPr="00004BA9">
        <w:rPr>
          <w:rFonts w:ascii="Verdana" w:hAnsi="Verdana" w:cs="Arial"/>
          <w:b w:val="0"/>
          <w:color w:val="000000" w:themeColor="text1"/>
          <w:sz w:val="20"/>
          <w:szCs w:val="20"/>
        </w:rPr>
        <w:t>wird dieser nicht erreicht. Von anderen IPv6-Hosts kann dieser Server ohne Probleme erreicht werden. Nennen Sie einen möglichen Grund für den fehlgeschlagenen Ping und beschreiben Sie eine Lösungsmöglichkeit.</w:t>
      </w:r>
    </w:p>
    <w:p w14:paraId="5AC6E5E9" w14:textId="77777777" w:rsidR="008B1519" w:rsidRDefault="008B1519" w:rsidP="008B1519">
      <w:pPr>
        <w:pStyle w:val="Listenabsatz"/>
        <w:rPr>
          <w:rFonts w:ascii="Verdana" w:hAnsi="Verdana" w:cs="Arial"/>
          <w:b/>
          <w:color w:val="565654"/>
          <w:sz w:val="20"/>
          <w:szCs w:val="20"/>
        </w:rPr>
      </w:pPr>
    </w:p>
    <w:p w14:paraId="1B6F0EF6" w14:textId="77777777" w:rsidR="008B1519" w:rsidRPr="0086054B" w:rsidRDefault="008B1519" w:rsidP="008B1519">
      <w:pPr>
        <w:pStyle w:val="Formatvorlage1"/>
        <w:ind w:left="1985"/>
        <w:jc w:val="left"/>
        <w:rPr>
          <w:rFonts w:ascii="Verdana" w:hAnsi="Verdana" w:cs="Arial"/>
          <w:b w:val="0"/>
          <w:color w:val="565654"/>
          <w:sz w:val="20"/>
          <w:szCs w:val="20"/>
        </w:rPr>
      </w:pPr>
    </w:p>
    <w:sectPr w:rsidR="008B1519" w:rsidRPr="0086054B" w:rsidSect="00242796">
      <w:headerReference w:type="default" r:id="rId12"/>
      <w:footerReference w:type="default" r:id="rId13"/>
      <w:pgSz w:w="11905" w:h="16837"/>
      <w:pgMar w:top="1701" w:right="851" w:bottom="1134" w:left="1134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39120" w14:textId="77777777" w:rsidR="00E17038" w:rsidRDefault="00E17038">
      <w:r>
        <w:separator/>
      </w:r>
    </w:p>
  </w:endnote>
  <w:endnote w:type="continuationSeparator" w:id="0">
    <w:p w14:paraId="62D4C911" w14:textId="77777777" w:rsidR="00E17038" w:rsidRDefault="00E1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4BE00" w14:textId="77777777" w:rsidR="00A17A9D" w:rsidRDefault="00012D02">
    <w:pPr>
      <w:pStyle w:val="Fuzeile"/>
      <w:ind w:right="360"/>
    </w:pP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55F0C1" wp14:editId="3601C8C5">
              <wp:simplePos x="0" y="0"/>
              <wp:positionH relativeFrom="page">
                <wp:posOffset>6942455</wp:posOffset>
              </wp:positionH>
              <wp:positionV relativeFrom="paragraph">
                <wp:posOffset>635</wp:posOffset>
              </wp:positionV>
              <wp:extent cx="75565" cy="173990"/>
              <wp:effectExtent l="8255" t="635" r="1905" b="635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A9B42" w14:textId="3F4466DD" w:rsidR="00A17A9D" w:rsidRDefault="00A17A9D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752B0F">
                            <w:rPr>
                              <w:rStyle w:val="Seitenzahl"/>
                              <w:noProof/>
                            </w:rPr>
                            <w:t>2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5F0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546.65pt;margin-top:.05pt;width:5.95pt;height:13.7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" stroked="f">
              <v:fill opacity="0"/>
              <v:textbox inset="0,0,0,0">
                <w:txbxContent>
                  <w:p w14:paraId="131A9B42" w14:textId="3F4466DD" w:rsidR="00A17A9D" w:rsidRDefault="00A17A9D">
                    <w:pPr>
                      <w:pStyle w:val="Fuzeile"/>
                    </w:pP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752B0F">
                      <w:rPr>
                        <w:rStyle w:val="Seitenzahl"/>
                        <w:noProof/>
                      </w:rPr>
                      <w:t>2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0E58A" w14:textId="77777777" w:rsidR="00E17038" w:rsidRDefault="00E17038">
      <w:r>
        <w:separator/>
      </w:r>
    </w:p>
  </w:footnote>
  <w:footnote w:type="continuationSeparator" w:id="0">
    <w:p w14:paraId="6730DB17" w14:textId="77777777" w:rsidR="00E17038" w:rsidRDefault="00E17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57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619"/>
      <w:gridCol w:w="2268"/>
      <w:gridCol w:w="1560"/>
      <w:gridCol w:w="3510"/>
    </w:tblGrid>
    <w:tr w:rsidR="00752B0F" w:rsidRPr="00A07246" w14:paraId="3FEDF78D" w14:textId="77777777" w:rsidTr="00B639B4">
      <w:trPr>
        <w:trHeight w:val="564"/>
      </w:trPr>
      <w:tc>
        <w:tcPr>
          <w:tcW w:w="6447" w:type="dxa"/>
          <w:gridSpan w:val="3"/>
          <w:vAlign w:val="center"/>
        </w:tcPr>
        <w:p w14:paraId="7C42DA25" w14:textId="77777777" w:rsidR="00752B0F" w:rsidRPr="008A083D" w:rsidRDefault="00752B0F" w:rsidP="00752B0F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10" w:type="dxa"/>
          <w:vAlign w:val="center"/>
        </w:tcPr>
        <w:p w14:paraId="2BB7A97D" w14:textId="77777777" w:rsidR="00752B0F" w:rsidRPr="008A083D" w:rsidRDefault="00752B0F" w:rsidP="00752B0F">
          <w:pPr>
            <w:pStyle w:val="Kopfzeile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0288" behindDoc="0" locked="0" layoutInCell="1" allowOverlap="1" wp14:anchorId="79B972EF" wp14:editId="5A7B237F">
                <wp:simplePos x="0" y="0"/>
                <wp:positionH relativeFrom="column">
                  <wp:posOffset>1332865</wp:posOffset>
                </wp:positionH>
                <wp:positionV relativeFrom="paragraph">
                  <wp:posOffset>-154305</wp:posOffset>
                </wp:positionV>
                <wp:extent cx="813435" cy="813435"/>
                <wp:effectExtent l="0" t="0" r="5715" b="5715"/>
                <wp:wrapNone/>
                <wp:docPr id="21" name="Grafik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Downloa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43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52B0F" w:rsidRPr="00A07246" w14:paraId="7992399F" w14:textId="77777777" w:rsidTr="00B639B4">
      <w:trPr>
        <w:trHeight w:val="558"/>
      </w:trPr>
      <w:tc>
        <w:tcPr>
          <w:tcW w:w="2619" w:type="dxa"/>
          <w:vAlign w:val="center"/>
        </w:tcPr>
        <w:p w14:paraId="273EBF94" w14:textId="77777777" w:rsidR="00752B0F" w:rsidRPr="008A083D" w:rsidRDefault="00752B0F" w:rsidP="00752B0F">
          <w:pPr>
            <w:pStyle w:val="Kopfzeil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Volker Braun</w:t>
          </w:r>
        </w:p>
      </w:tc>
      <w:tc>
        <w:tcPr>
          <w:tcW w:w="2268" w:type="dxa"/>
          <w:vAlign w:val="center"/>
        </w:tcPr>
        <w:p w14:paraId="2D486510" w14:textId="77777777" w:rsidR="00752B0F" w:rsidRPr="008A083D" w:rsidRDefault="00752B0F" w:rsidP="00752B0F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US IT Herbst 2016</w:t>
          </w:r>
        </w:p>
      </w:tc>
      <w:tc>
        <w:tcPr>
          <w:tcW w:w="1560" w:type="dxa"/>
          <w:vAlign w:val="center"/>
        </w:tcPr>
        <w:p w14:paraId="4D59D78D" w14:textId="77777777" w:rsidR="00752B0F" w:rsidRPr="008A083D" w:rsidRDefault="00752B0F" w:rsidP="00752B0F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10" w:type="dxa"/>
          <w:vAlign w:val="center"/>
        </w:tcPr>
        <w:p w14:paraId="0AAF13AB" w14:textId="77777777" w:rsidR="00752B0F" w:rsidRPr="008A083D" w:rsidRDefault="00752B0F" w:rsidP="00752B0F">
          <w:pPr>
            <w:pStyle w:val="Kopfzeile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IPv6</w:t>
          </w:r>
        </w:p>
      </w:tc>
    </w:tr>
  </w:tbl>
  <w:p w14:paraId="41238652" w14:textId="77777777" w:rsidR="00A17A9D" w:rsidRPr="00421D94" w:rsidRDefault="00A17A9D" w:rsidP="00383E47">
    <w:pPr>
      <w:pStyle w:val="Kopfzeile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224E58"/>
    <w:multiLevelType w:val="multilevel"/>
    <w:tmpl w:val="AAC4CA0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b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29073B5"/>
    <w:multiLevelType w:val="multilevel"/>
    <w:tmpl w:val="82F2E6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isLgl/>
      <w:lvlText w:val="(db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2B4527C"/>
    <w:multiLevelType w:val="multilevel"/>
    <w:tmpl w:val="E3500E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isLgl/>
      <w:lvlText w:val="(dc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CDA2B26"/>
    <w:multiLevelType w:val="multilevel"/>
    <w:tmpl w:val="4196821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isLgl/>
      <w:lvlText w:val="(da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8AD67F3"/>
    <w:multiLevelType w:val="hybridMultilevel"/>
    <w:tmpl w:val="289C5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C2E91"/>
    <w:multiLevelType w:val="hybridMultilevel"/>
    <w:tmpl w:val="7700B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252F3"/>
    <w:multiLevelType w:val="hybridMultilevel"/>
    <w:tmpl w:val="2D66F5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83E74"/>
    <w:multiLevelType w:val="hybridMultilevel"/>
    <w:tmpl w:val="4EBA8BD2"/>
    <w:lvl w:ilvl="0" w:tplc="A0D0F83A"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A0D5B"/>
    <w:multiLevelType w:val="multilevel"/>
    <w:tmpl w:val="AAC4CA0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b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601D84"/>
    <w:multiLevelType w:val="hybridMultilevel"/>
    <w:tmpl w:val="4EBA8BD2"/>
    <w:lvl w:ilvl="0" w:tplc="A0D0F83A"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61BCA"/>
    <w:multiLevelType w:val="multilevel"/>
    <w:tmpl w:val="AAC4CA0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b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01B12A3"/>
    <w:multiLevelType w:val="hybridMultilevel"/>
    <w:tmpl w:val="195C24A2"/>
    <w:lvl w:ilvl="0" w:tplc="91D054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748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A429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8EF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240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F8E1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CB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AE3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4A4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D5AE8"/>
    <w:multiLevelType w:val="multilevel"/>
    <w:tmpl w:val="FD1255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(bb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1A53A7"/>
    <w:multiLevelType w:val="multilevel"/>
    <w:tmpl w:val="75C0DBB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isLgl/>
      <w:lvlText w:val="(db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7973A8B"/>
    <w:multiLevelType w:val="multilevel"/>
    <w:tmpl w:val="AAC4CA0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b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B4C5B42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4F58356F"/>
    <w:multiLevelType w:val="multilevel"/>
    <w:tmpl w:val="63ECE61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isLgl/>
      <w:lvlText w:val="(dd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5F5621F"/>
    <w:multiLevelType w:val="multilevel"/>
    <w:tmpl w:val="06146F5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isLgl/>
      <w:lvlText w:val="(bb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7036575"/>
    <w:multiLevelType w:val="multilevel"/>
    <w:tmpl w:val="AAC4CA0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b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8F75350"/>
    <w:multiLevelType w:val="multilevel"/>
    <w:tmpl w:val="AAC4CA0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1F497D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b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AAA4897"/>
    <w:multiLevelType w:val="hybridMultilevel"/>
    <w:tmpl w:val="024ECD84"/>
    <w:name w:val="HTML-List2"/>
    <w:lvl w:ilvl="0" w:tplc="D076D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82B0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AC88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C56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BA08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542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CE9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810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2EF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3378B"/>
    <w:multiLevelType w:val="hybridMultilevel"/>
    <w:tmpl w:val="1B4237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8"/>
  </w:num>
  <w:num w:numId="5">
    <w:abstractNumId w:val="6"/>
  </w:num>
  <w:num w:numId="6">
    <w:abstractNumId w:val="22"/>
  </w:num>
  <w:num w:numId="7">
    <w:abstractNumId w:val="17"/>
  </w:num>
  <w:num w:numId="8">
    <w:abstractNumId w:val="23"/>
  </w:num>
  <w:num w:numId="9">
    <w:abstractNumId w:val="7"/>
  </w:num>
  <w:num w:numId="10">
    <w:abstractNumId w:val="11"/>
  </w:num>
  <w:num w:numId="11">
    <w:abstractNumId w:val="12"/>
  </w:num>
  <w:num w:numId="12">
    <w:abstractNumId w:val="9"/>
  </w:num>
  <w:num w:numId="13">
    <w:abstractNumId w:val="5"/>
  </w:num>
  <w:num w:numId="14">
    <w:abstractNumId w:val="21"/>
  </w:num>
  <w:num w:numId="15">
    <w:abstractNumId w:val="16"/>
  </w:num>
  <w:num w:numId="16">
    <w:abstractNumId w:val="20"/>
  </w:num>
  <w:num w:numId="17">
    <w:abstractNumId w:val="2"/>
  </w:num>
  <w:num w:numId="18">
    <w:abstractNumId w:val="14"/>
  </w:num>
  <w:num w:numId="19">
    <w:abstractNumId w:val="19"/>
  </w:num>
  <w:num w:numId="20">
    <w:abstractNumId w:val="10"/>
  </w:num>
  <w:num w:numId="21">
    <w:abstractNumId w:val="15"/>
  </w:num>
  <w:num w:numId="22">
    <w:abstractNumId w:val="3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11"/>
    <w:rsid w:val="00004BA9"/>
    <w:rsid w:val="00012D02"/>
    <w:rsid w:val="000B41A2"/>
    <w:rsid w:val="000B504E"/>
    <w:rsid w:val="00155F1C"/>
    <w:rsid w:val="00170F07"/>
    <w:rsid w:val="001D6F94"/>
    <w:rsid w:val="001E0C8C"/>
    <w:rsid w:val="001F111F"/>
    <w:rsid w:val="00232682"/>
    <w:rsid w:val="00242796"/>
    <w:rsid w:val="0024678D"/>
    <w:rsid w:val="00292999"/>
    <w:rsid w:val="00297353"/>
    <w:rsid w:val="002A0496"/>
    <w:rsid w:val="002A66F4"/>
    <w:rsid w:val="002B4B00"/>
    <w:rsid w:val="002E6418"/>
    <w:rsid w:val="002F00F4"/>
    <w:rsid w:val="002F334B"/>
    <w:rsid w:val="003023BC"/>
    <w:rsid w:val="003129F4"/>
    <w:rsid w:val="00320467"/>
    <w:rsid w:val="0032125D"/>
    <w:rsid w:val="0032420B"/>
    <w:rsid w:val="0032732F"/>
    <w:rsid w:val="00357420"/>
    <w:rsid w:val="00383E47"/>
    <w:rsid w:val="00387131"/>
    <w:rsid w:val="003B6CC6"/>
    <w:rsid w:val="003D75E3"/>
    <w:rsid w:val="003E585D"/>
    <w:rsid w:val="00421D94"/>
    <w:rsid w:val="00427784"/>
    <w:rsid w:val="0045090A"/>
    <w:rsid w:val="0047724F"/>
    <w:rsid w:val="004A1BDB"/>
    <w:rsid w:val="004A2C46"/>
    <w:rsid w:val="004F02FF"/>
    <w:rsid w:val="004F17AB"/>
    <w:rsid w:val="00535C41"/>
    <w:rsid w:val="005415BE"/>
    <w:rsid w:val="005677A8"/>
    <w:rsid w:val="00572873"/>
    <w:rsid w:val="00596FDB"/>
    <w:rsid w:val="00616318"/>
    <w:rsid w:val="006322B0"/>
    <w:rsid w:val="00641666"/>
    <w:rsid w:val="00650133"/>
    <w:rsid w:val="0066312D"/>
    <w:rsid w:val="00665536"/>
    <w:rsid w:val="006779A7"/>
    <w:rsid w:val="00687662"/>
    <w:rsid w:val="006A2DD2"/>
    <w:rsid w:val="006D2121"/>
    <w:rsid w:val="00706D73"/>
    <w:rsid w:val="0073365C"/>
    <w:rsid w:val="00752B0F"/>
    <w:rsid w:val="007635F2"/>
    <w:rsid w:val="00786EB1"/>
    <w:rsid w:val="007D0509"/>
    <w:rsid w:val="007E50D7"/>
    <w:rsid w:val="00816AAB"/>
    <w:rsid w:val="0086054B"/>
    <w:rsid w:val="0086533C"/>
    <w:rsid w:val="00867BEE"/>
    <w:rsid w:val="008A083D"/>
    <w:rsid w:val="008A15FD"/>
    <w:rsid w:val="008B1519"/>
    <w:rsid w:val="008C159A"/>
    <w:rsid w:val="008E5AB5"/>
    <w:rsid w:val="008F4DE8"/>
    <w:rsid w:val="00901B7A"/>
    <w:rsid w:val="0090695D"/>
    <w:rsid w:val="00907EBF"/>
    <w:rsid w:val="00921DE5"/>
    <w:rsid w:val="00932401"/>
    <w:rsid w:val="00961757"/>
    <w:rsid w:val="00990784"/>
    <w:rsid w:val="0099765C"/>
    <w:rsid w:val="009B0CFF"/>
    <w:rsid w:val="00A07246"/>
    <w:rsid w:val="00A17A9D"/>
    <w:rsid w:val="00A24A82"/>
    <w:rsid w:val="00A37C08"/>
    <w:rsid w:val="00A87E63"/>
    <w:rsid w:val="00A97BCA"/>
    <w:rsid w:val="00AB0E6D"/>
    <w:rsid w:val="00AD373B"/>
    <w:rsid w:val="00AD3C51"/>
    <w:rsid w:val="00B03D11"/>
    <w:rsid w:val="00B0519E"/>
    <w:rsid w:val="00B06308"/>
    <w:rsid w:val="00B10206"/>
    <w:rsid w:val="00B8559A"/>
    <w:rsid w:val="00BD0D2D"/>
    <w:rsid w:val="00BF4FCD"/>
    <w:rsid w:val="00C2345F"/>
    <w:rsid w:val="00C25CB1"/>
    <w:rsid w:val="00C666DA"/>
    <w:rsid w:val="00C73468"/>
    <w:rsid w:val="00C95C66"/>
    <w:rsid w:val="00CA2088"/>
    <w:rsid w:val="00CE6748"/>
    <w:rsid w:val="00D02BEE"/>
    <w:rsid w:val="00D17E79"/>
    <w:rsid w:val="00D461B5"/>
    <w:rsid w:val="00D61B71"/>
    <w:rsid w:val="00D8636B"/>
    <w:rsid w:val="00E17038"/>
    <w:rsid w:val="00E17891"/>
    <w:rsid w:val="00E242A4"/>
    <w:rsid w:val="00E40EB4"/>
    <w:rsid w:val="00E45F7A"/>
    <w:rsid w:val="00E60138"/>
    <w:rsid w:val="00E87161"/>
    <w:rsid w:val="00EB44A6"/>
    <w:rsid w:val="00ED7DFC"/>
    <w:rsid w:val="00EE4C11"/>
    <w:rsid w:val="00F15DF9"/>
    <w:rsid w:val="00F51F29"/>
    <w:rsid w:val="00F55D75"/>
    <w:rsid w:val="00F62F0F"/>
    <w:rsid w:val="00F674A1"/>
    <w:rsid w:val="00F73F51"/>
    <w:rsid w:val="00F82630"/>
    <w:rsid w:val="00FB744A"/>
    <w:rsid w:val="00FC5068"/>
    <w:rsid w:val="00F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BC023E"/>
  <w15:docId w15:val="{A443ACB0-D4B2-4814-8540-D677F207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uppressAutoHyphens/>
    </w:pPr>
    <w:rPr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line="360" w:lineRule="auto"/>
      <w:jc w:val="center"/>
      <w:outlineLvl w:val="0"/>
    </w:pPr>
    <w:rPr>
      <w:b/>
      <w:bCs/>
      <w:sz w:val="32"/>
      <w:lang w:val="it-IT"/>
    </w:rPr>
  </w:style>
  <w:style w:type="paragraph" w:styleId="berschrift2">
    <w:name w:val="heading 2"/>
    <w:basedOn w:val="Standard"/>
    <w:next w:val="Standard"/>
    <w:link w:val="berschrift2Zchn"/>
    <w:qFormat/>
    <w:rsid w:val="004A2C46"/>
    <w:pPr>
      <w:keepNext/>
      <w:suppressAutoHyphens w:val="0"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4A2C46"/>
    <w:pPr>
      <w:keepNext/>
      <w:suppressAutoHyphens w:val="0"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0B504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A2C46"/>
    <w:pPr>
      <w:suppressAutoHyphens w:val="0"/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4A2C46"/>
    <w:pPr>
      <w:suppressAutoHyphens w:val="0"/>
      <w:spacing w:before="240" w:after="60" w:line="360" w:lineRule="auto"/>
      <w:jc w:val="both"/>
      <w:outlineLvl w:val="5"/>
    </w:pPr>
    <w:rPr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4A2C46"/>
    <w:pPr>
      <w:suppressAutoHyphens w:val="0"/>
      <w:spacing w:before="240" w:after="60" w:line="360" w:lineRule="auto"/>
      <w:jc w:val="both"/>
      <w:outlineLvl w:val="6"/>
    </w:pPr>
    <w:rPr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4A2C46"/>
    <w:pPr>
      <w:suppressAutoHyphens w:val="0"/>
      <w:spacing w:before="240" w:after="60" w:line="360" w:lineRule="auto"/>
      <w:jc w:val="both"/>
      <w:outlineLvl w:val="7"/>
    </w:pPr>
    <w:rPr>
      <w:i/>
      <w:iCs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4A2C46"/>
    <w:pPr>
      <w:suppressAutoHyphens w:val="0"/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Absatz-Standardschriftart2">
    <w:name w:val="Absatz-Standardschriftart2"/>
  </w:style>
  <w:style w:type="character" w:customStyle="1" w:styleId="Absatz-Standardschriftart1">
    <w:name w:val="Absatz-Standardschriftart1"/>
  </w:style>
  <w:style w:type="character" w:customStyle="1" w:styleId="ZchnZchn4">
    <w:name w:val="Zchn Zchn4"/>
    <w:rPr>
      <w:sz w:val="24"/>
      <w:szCs w:val="24"/>
      <w:lang w:val="de-DE" w:eastAsia="ar-SA" w:bidi="ar-SA"/>
    </w:rPr>
  </w:style>
  <w:style w:type="character" w:styleId="Seitenzahl">
    <w:name w:val="page number"/>
    <w:basedOn w:val="Absatz-Standardschriftart1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customStyle="1" w:styleId="berschrift4Zchn">
    <w:name w:val="Überschrift 4 Zchn"/>
    <w:link w:val="berschrift4"/>
    <w:uiPriority w:val="9"/>
    <w:semiHidden/>
    <w:rsid w:val="000B504E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styleId="Hyperlink">
    <w:name w:val="Hyperlink"/>
    <w:rsid w:val="000B504E"/>
    <w:rPr>
      <w:color w:val="0000FF"/>
      <w:u w:val="single"/>
    </w:rPr>
  </w:style>
  <w:style w:type="paragraph" w:styleId="StandardWeb">
    <w:name w:val="Normal (Web)"/>
    <w:basedOn w:val="Standard"/>
    <w:uiPriority w:val="99"/>
    <w:rsid w:val="000B504E"/>
    <w:pPr>
      <w:suppressAutoHyphens w:val="0"/>
      <w:spacing w:before="100" w:beforeAutospacing="1" w:after="100" w:afterAutospacing="1"/>
    </w:pPr>
    <w:rPr>
      <w:lang w:eastAsia="de-DE"/>
    </w:rPr>
  </w:style>
  <w:style w:type="character" w:customStyle="1" w:styleId="editsection">
    <w:name w:val="editsection"/>
    <w:basedOn w:val="Absatz-Standardschriftart"/>
    <w:rsid w:val="000B504E"/>
  </w:style>
  <w:style w:type="table" w:customStyle="1" w:styleId="Tabellengitternetz">
    <w:name w:val="Tabellengitternetz"/>
    <w:basedOn w:val="NormaleTabelle"/>
    <w:rsid w:val="008A15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2Zchn">
    <w:name w:val="Überschrift 2 Zchn"/>
    <w:link w:val="berschrift2"/>
    <w:rsid w:val="004A2C46"/>
    <w:rPr>
      <w:rFonts w:ascii="Arial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link w:val="berschrift3"/>
    <w:rsid w:val="004A2C46"/>
    <w:rPr>
      <w:rFonts w:ascii="Arial" w:hAnsi="Arial" w:cs="Arial"/>
      <w:b/>
      <w:bCs/>
      <w:sz w:val="26"/>
      <w:szCs w:val="26"/>
    </w:rPr>
  </w:style>
  <w:style w:type="character" w:customStyle="1" w:styleId="berschrift5Zchn">
    <w:name w:val="Überschrift 5 Zchn"/>
    <w:link w:val="berschrift5"/>
    <w:rsid w:val="004A2C46"/>
    <w:rPr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rsid w:val="004A2C46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4A2C46"/>
    <w:rPr>
      <w:sz w:val="24"/>
      <w:szCs w:val="24"/>
    </w:rPr>
  </w:style>
  <w:style w:type="character" w:customStyle="1" w:styleId="berschrift8Zchn">
    <w:name w:val="Überschrift 8 Zchn"/>
    <w:link w:val="berschrift8"/>
    <w:rsid w:val="004A2C46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4A2C46"/>
    <w:rPr>
      <w:rFonts w:ascii="Arial" w:hAnsi="Arial" w:cs="Arial"/>
      <w:sz w:val="22"/>
      <w:szCs w:val="22"/>
    </w:rPr>
  </w:style>
  <w:style w:type="paragraph" w:styleId="Titel">
    <w:name w:val="Title"/>
    <w:basedOn w:val="Standard"/>
    <w:link w:val="TitelZchn"/>
    <w:qFormat/>
    <w:rsid w:val="004A2C46"/>
    <w:pPr>
      <w:suppressAutoHyphens w:val="0"/>
      <w:spacing w:line="360" w:lineRule="auto"/>
      <w:jc w:val="center"/>
    </w:pPr>
    <w:rPr>
      <w:b/>
      <w:bCs/>
      <w:sz w:val="28"/>
      <w:lang w:eastAsia="de-DE"/>
    </w:rPr>
  </w:style>
  <w:style w:type="character" w:customStyle="1" w:styleId="TitelZchn">
    <w:name w:val="Titel Zchn"/>
    <w:link w:val="Titel"/>
    <w:rsid w:val="004A2C46"/>
    <w:rPr>
      <w:b/>
      <w:bCs/>
      <w:sz w:val="28"/>
      <w:szCs w:val="24"/>
    </w:rPr>
  </w:style>
  <w:style w:type="paragraph" w:customStyle="1" w:styleId="Formatvorlage1">
    <w:name w:val="Formatvorlage1"/>
    <w:basedOn w:val="Titel"/>
    <w:link w:val="Formatvorlage1Zchn"/>
    <w:qFormat/>
    <w:rsid w:val="00F73F5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5D75"/>
    <w:rPr>
      <w:rFonts w:ascii="Tahoma" w:hAnsi="Tahoma" w:cs="Tahoma"/>
      <w:sz w:val="16"/>
      <w:szCs w:val="16"/>
    </w:rPr>
  </w:style>
  <w:style w:type="character" w:customStyle="1" w:styleId="Formatvorlage1Zchn">
    <w:name w:val="Formatvorlage1 Zchn"/>
    <w:basedOn w:val="TitelZchn"/>
    <w:link w:val="Formatvorlage1"/>
    <w:rsid w:val="00F73F51"/>
    <w:rPr>
      <w:b/>
      <w:bCs/>
      <w:sz w:val="28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5D75"/>
    <w:rPr>
      <w:rFonts w:ascii="Tahoma" w:hAnsi="Tahoma" w:cs="Tahoma"/>
      <w:sz w:val="16"/>
      <w:szCs w:val="16"/>
      <w:lang w:eastAsia="ar-SA"/>
    </w:rPr>
  </w:style>
  <w:style w:type="character" w:customStyle="1" w:styleId="KopfzeileZchn">
    <w:name w:val="Kopfzeile Zchn"/>
    <w:basedOn w:val="Absatz-Standardschriftart"/>
    <w:link w:val="Kopfzeile"/>
    <w:rsid w:val="008E5AB5"/>
    <w:rPr>
      <w:sz w:val="24"/>
      <w:szCs w:val="24"/>
      <w:lang w:eastAsia="ar-SA"/>
    </w:rPr>
  </w:style>
  <w:style w:type="table" w:styleId="Tabellenraster">
    <w:name w:val="Table Grid"/>
    <w:basedOn w:val="NormaleTabelle"/>
    <w:rsid w:val="00D17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6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aun_volker\Desktop\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</Template>
  <TotalTime>0</TotalTime>
  <Pages>5</Pages>
  <Words>387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</vt:lpstr>
    </vt:vector>
  </TitlesOfParts>
  <Company>::1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</dc:title>
  <dc:creator>braun_volker</dc:creator>
  <cp:lastModifiedBy>Volker Braun</cp:lastModifiedBy>
  <cp:revision>2</cp:revision>
  <cp:lastPrinted>1900-12-31T23:00:00Z</cp:lastPrinted>
  <dcterms:created xsi:type="dcterms:W3CDTF">2017-06-22T13:18:00Z</dcterms:created>
  <dcterms:modified xsi:type="dcterms:W3CDTF">2017-06-22T13:18:00Z</dcterms:modified>
</cp:coreProperties>
</file>